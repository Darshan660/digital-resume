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E800735" w14:textId="77777777" w:rsidTr="00007728">
        <w:trPr>
          <w:trHeight w:hRule="exact" w:val="1800"/>
        </w:trPr>
        <w:tc>
          <w:tcPr>
            <w:tcW w:w="9360" w:type="dxa"/>
            <w:tcMar>
              <w:top w:w="0" w:type="dxa"/>
              <w:bottom w:w="0" w:type="dxa"/>
            </w:tcMar>
          </w:tcPr>
          <w:p w14:paraId="3FB3C0BA" w14:textId="78B09166" w:rsidR="00692703" w:rsidRPr="00CF1A49" w:rsidRDefault="00214C4D" w:rsidP="00214C4D">
            <w:pPr>
              <w:pStyle w:val="Title"/>
              <w:jc w:val="left"/>
            </w:pPr>
            <w:r>
              <w:t xml:space="preserve">  </w:t>
            </w:r>
            <w:r w:rsidR="001D7FBA">
              <w:t>Darshan</w:t>
            </w:r>
            <w:r>
              <w:t xml:space="preserve">  </w:t>
            </w:r>
            <w:r w:rsidR="001D7FBA">
              <w:rPr>
                <w:rStyle w:val="IntenseEmphasis"/>
              </w:rPr>
              <w:t>Kholakiya</w:t>
            </w:r>
          </w:p>
          <w:p w14:paraId="6DF5639A" w14:textId="03F49567" w:rsidR="00692703" w:rsidRPr="00CF1A49" w:rsidRDefault="00113004" w:rsidP="00913946">
            <w:pPr>
              <w:pStyle w:val="ContactInfo"/>
              <w:contextualSpacing w:val="0"/>
            </w:pPr>
            <w:r>
              <w:t>Mumbai, Maharashtra</w:t>
            </w:r>
            <w:r w:rsidR="00692703" w:rsidRPr="00CF1A49">
              <w:t xml:space="preserve"> </w:t>
            </w:r>
            <w:sdt>
              <w:sdtPr>
                <w:alias w:val="Divider dot:"/>
                <w:tag w:val="Divider dot:"/>
                <w:id w:val="-1459182552"/>
                <w:placeholder>
                  <w:docPart w:val="E2815655E1DB472CAC3CE2FBB6A7D5EF"/>
                </w:placeholder>
                <w:temporary/>
                <w:showingPlcHdr/>
                <w15:appearance w15:val="hidden"/>
              </w:sdtPr>
              <w:sdtContent>
                <w:r w:rsidR="00692703" w:rsidRPr="00CF1A49">
                  <w:t>·</w:t>
                </w:r>
              </w:sdtContent>
            </w:sdt>
            <w:r w:rsidR="00692703" w:rsidRPr="00CF1A49">
              <w:t xml:space="preserve"> </w:t>
            </w:r>
            <w:r w:rsidR="00214C4D">
              <w:t>7710020979</w:t>
            </w:r>
          </w:p>
          <w:p w14:paraId="79FB0872" w14:textId="5B95706F" w:rsidR="00692703" w:rsidRPr="00CF1A49" w:rsidRDefault="00B91A4E" w:rsidP="00913946">
            <w:pPr>
              <w:pStyle w:val="ContactInfoEmphasis"/>
              <w:contextualSpacing w:val="0"/>
            </w:pPr>
            <w:r>
              <w:t>darshankholakiya12@gmail.com</w:t>
            </w:r>
            <w:r w:rsidR="00692703" w:rsidRPr="00CF1A49">
              <w:t xml:space="preserve"> </w:t>
            </w:r>
            <w:sdt>
              <w:sdtPr>
                <w:alias w:val="Divider dot:"/>
                <w:tag w:val="Divider dot:"/>
                <w:id w:val="2000459528"/>
                <w:placeholder>
                  <w:docPart w:val="0DDAD06148CD4F8EB5BD16E6BBCE96AA"/>
                </w:placeholder>
                <w:temporary/>
                <w:showingPlcHdr/>
                <w15:appearance w15:val="hidden"/>
              </w:sdtPr>
              <w:sdtContent>
                <w:r w:rsidR="00692703" w:rsidRPr="00CF1A49">
                  <w:t>·</w:t>
                </w:r>
              </w:sdtContent>
            </w:sdt>
            <w:r w:rsidR="00692703" w:rsidRPr="00CF1A49">
              <w:t xml:space="preserve"> </w:t>
            </w:r>
            <w:sdt>
              <w:sdtPr>
                <w:alias w:val="Enter LinkedIn profile:"/>
                <w:tag w:val="Enter LinkedIn profile:"/>
                <w:id w:val="-1332902444"/>
                <w:placeholder>
                  <w:docPart w:val="6D0833683F7648B9971963BD3576175D"/>
                </w:placeholder>
                <w:temporary/>
                <w:showingPlcHdr/>
                <w15:appearance w15:val="hidden"/>
              </w:sdtPr>
              <w:sdtContent>
                <w:r w:rsidR="00C57FC6" w:rsidRPr="00CF1A49">
                  <w:t>LinkedIn Profile</w:t>
                </w:r>
              </w:sdtContent>
            </w:sdt>
            <w:r w:rsidR="00692703" w:rsidRPr="00CF1A49">
              <w:t xml:space="preserve"> </w:t>
            </w:r>
            <w:sdt>
              <w:sdtPr>
                <w:alias w:val="Divider dot:"/>
                <w:tag w:val="Divider dot:"/>
                <w:id w:val="759871761"/>
                <w:placeholder>
                  <w:docPart w:val="87F03D71D9CF4DD6BCE1F8A068E7FD52"/>
                </w:placeholder>
                <w:temporary/>
                <w:showingPlcHdr/>
                <w15:appearance w15:val="hidden"/>
              </w:sdtPr>
              <w:sdtContent>
                <w:r w:rsidR="00692703" w:rsidRPr="00CF1A49">
                  <w:t>·</w:t>
                </w:r>
              </w:sdtContent>
            </w:sdt>
            <w:r w:rsidR="00692703" w:rsidRPr="00CF1A49">
              <w:t xml:space="preserve"> </w:t>
            </w:r>
            <w:r>
              <w:rPr>
                <w:rFonts w:ascii="Segoe UI" w:hAnsi="Segoe UI" w:cs="Segoe UI"/>
                <w:sz w:val="21"/>
                <w:szCs w:val="21"/>
                <w:shd w:val="clear" w:color="auto" w:fill="FFFFFF"/>
              </w:rPr>
              <w:t>https://www.linkedin.com/in/darshan-kholakiya-8882b1200</w:t>
            </w:r>
          </w:p>
        </w:tc>
      </w:tr>
      <w:tr w:rsidR="009571D8" w:rsidRPr="00CF1A49" w14:paraId="48AA25CE" w14:textId="77777777" w:rsidTr="00692703">
        <w:tc>
          <w:tcPr>
            <w:tcW w:w="9360" w:type="dxa"/>
            <w:tcMar>
              <w:top w:w="432" w:type="dxa"/>
            </w:tcMar>
          </w:tcPr>
          <w:p w14:paraId="00A15798" w14:textId="21266D60" w:rsidR="001755A8" w:rsidRPr="00CF1A49" w:rsidRDefault="000243C0" w:rsidP="00913946">
            <w:pPr>
              <w:contextualSpacing w:val="0"/>
            </w:pPr>
            <w:r>
              <w:t xml:space="preserve">Currently pursuing my undergraduate degree from KES Shroff College and seeking for practical experience in the field of Data </w:t>
            </w:r>
            <w:r w:rsidR="00113004">
              <w:t xml:space="preserve">Science </w:t>
            </w:r>
            <w:r w:rsidR="00FE1F32">
              <w:t>where I can utilize my skills to its maximum level.</w:t>
            </w:r>
            <w:r w:rsidR="00113004">
              <w:t xml:space="preserve"> </w:t>
            </w:r>
          </w:p>
        </w:tc>
      </w:tr>
    </w:tbl>
    <w:p w14:paraId="42792388" w14:textId="77777777" w:rsidR="004E01EB" w:rsidRPr="00CF1A49" w:rsidRDefault="00000000" w:rsidP="004E01EB">
      <w:pPr>
        <w:pStyle w:val="Heading1"/>
      </w:pPr>
      <w:sdt>
        <w:sdtPr>
          <w:alias w:val="Experience:"/>
          <w:tag w:val="Experience:"/>
          <w:id w:val="-1983300934"/>
          <w:placeholder>
            <w:docPart w:val="76EDF115C31D48EDAB46C231FFFAF1AE"/>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423AE2B4" w14:textId="77777777" w:rsidTr="00015616">
        <w:tc>
          <w:tcPr>
            <w:tcW w:w="9290" w:type="dxa"/>
          </w:tcPr>
          <w:p w14:paraId="22F7DFE3" w14:textId="00BA4F93" w:rsidR="001D0BF1" w:rsidRPr="00CF1A49" w:rsidRDefault="00A7325E" w:rsidP="001D0BF1">
            <w:pPr>
              <w:pStyle w:val="Heading2"/>
              <w:contextualSpacing w:val="0"/>
              <w:outlineLvl w:val="1"/>
            </w:pPr>
            <w:r>
              <w:t>Data Science &amp; Business analyst intern</w:t>
            </w:r>
            <w:r w:rsidR="001D0BF1" w:rsidRPr="00CF1A49">
              <w:t xml:space="preserve">, </w:t>
            </w:r>
            <w:r>
              <w:rPr>
                <w:rStyle w:val="SubtleReference"/>
              </w:rPr>
              <w:t>The sparks foundation</w:t>
            </w:r>
          </w:p>
          <w:p w14:paraId="1A54CCA0" w14:textId="160C12DC" w:rsidR="001E3120" w:rsidRPr="00CF1A49" w:rsidRDefault="000243C0" w:rsidP="001D0BF1">
            <w:pPr>
              <w:contextualSpacing w:val="0"/>
            </w:pPr>
            <w:r>
              <w:t xml:space="preserve">Build a sales performance dashboard on tableau </w:t>
            </w:r>
            <w:r w:rsidR="00983FDD">
              <w:t>for</w:t>
            </w:r>
            <w:r>
              <w:t xml:space="preserve"> US Sample store dataset</w:t>
            </w:r>
            <w:r w:rsidR="00983FDD">
              <w:t xml:space="preserve"> and also </w:t>
            </w:r>
            <w:r w:rsidR="0009668F">
              <w:t>a</w:t>
            </w:r>
            <w:r w:rsidR="00983FDD">
              <w:t xml:space="preserve"> </w:t>
            </w:r>
            <w:r w:rsidR="005C3804">
              <w:t>un</w:t>
            </w:r>
            <w:r w:rsidR="00983FDD">
              <w:t>supervised machine learning model that predicts student’s score based upon the number of hours studied.</w:t>
            </w:r>
          </w:p>
        </w:tc>
      </w:tr>
      <w:tr w:rsidR="00F61DF9" w:rsidRPr="00CF1A49" w14:paraId="7629B01C" w14:textId="77777777" w:rsidTr="00015616">
        <w:tc>
          <w:tcPr>
            <w:tcW w:w="9290" w:type="dxa"/>
            <w:tcMar>
              <w:top w:w="216" w:type="dxa"/>
            </w:tcMar>
          </w:tcPr>
          <w:p w14:paraId="76DE1A28" w14:textId="261D9BBE" w:rsidR="00F61DF9" w:rsidRPr="00CF1A49" w:rsidRDefault="00A7325E" w:rsidP="00F61DF9">
            <w:pPr>
              <w:pStyle w:val="Heading2"/>
              <w:contextualSpacing w:val="0"/>
              <w:outlineLvl w:val="1"/>
            </w:pPr>
            <w:r>
              <w:t>Data Science intern</w:t>
            </w:r>
            <w:r w:rsidR="00F61DF9" w:rsidRPr="00CF1A49">
              <w:t xml:space="preserve">, </w:t>
            </w:r>
            <w:r>
              <w:rPr>
                <w:rStyle w:val="SubtleReference"/>
              </w:rPr>
              <w:t xml:space="preserve">Lets Grow </w:t>
            </w:r>
            <w:r w:rsidR="0009668F">
              <w:rPr>
                <w:rStyle w:val="SubtleReference"/>
              </w:rPr>
              <w:t>MORE</w:t>
            </w:r>
          </w:p>
          <w:p w14:paraId="6B226F9E" w14:textId="77777777" w:rsidR="00F61DF9" w:rsidRDefault="00983FDD" w:rsidP="00F61DF9">
            <w:r>
              <w:t>Build an Iris flower classification</w:t>
            </w:r>
            <w:r w:rsidR="009E3371">
              <w:t xml:space="preserve"> </w:t>
            </w:r>
            <w:r w:rsidR="005C3804">
              <w:t xml:space="preserve">model </w:t>
            </w:r>
            <w:r w:rsidR="009E3371">
              <w:t>with Logistic Regression</w:t>
            </w:r>
            <w:r>
              <w:t xml:space="preserve"> </w:t>
            </w:r>
            <w:r w:rsidR="009E3371">
              <w:t>and working on same model predicting with Decision Tree</w:t>
            </w:r>
            <w:r w:rsidR="0009668F">
              <w:t>.</w:t>
            </w:r>
            <w:r w:rsidR="009E3371">
              <w:t xml:space="preserve"> </w:t>
            </w:r>
          </w:p>
          <w:p w14:paraId="27B5B3A3" w14:textId="77777777" w:rsidR="00015616" w:rsidRDefault="00015616" w:rsidP="00F61DF9"/>
          <w:p w14:paraId="419E6F89" w14:textId="10BC6D31" w:rsidR="00015616" w:rsidRDefault="00015616" w:rsidP="00F61DF9"/>
        </w:tc>
      </w:tr>
      <w:tr w:rsidR="00015616" w14:paraId="7F11E7E2" w14:textId="77777777" w:rsidTr="00015616">
        <w:tc>
          <w:tcPr>
            <w:tcW w:w="9290" w:type="dxa"/>
            <w:tcMar>
              <w:top w:w="216" w:type="dxa"/>
            </w:tcMar>
          </w:tcPr>
          <w:p w14:paraId="641E4651" w14:textId="6E24A7AF" w:rsidR="00015616" w:rsidRPr="00CF1A49" w:rsidRDefault="00015616" w:rsidP="00203EE4">
            <w:pPr>
              <w:pStyle w:val="Heading2"/>
              <w:contextualSpacing w:val="0"/>
              <w:outlineLvl w:val="1"/>
            </w:pPr>
            <w:r>
              <w:t>Data Analyst Intern</w:t>
            </w:r>
            <w:r w:rsidRPr="00CF1A49">
              <w:t xml:space="preserve">, </w:t>
            </w:r>
            <w:r>
              <w:rPr>
                <w:rStyle w:val="SubtleReference"/>
              </w:rPr>
              <w:t>DOWell RESEARCH</w:t>
            </w:r>
            <w:r w:rsidR="00D35A07">
              <w:rPr>
                <w:rStyle w:val="SubtleReference"/>
              </w:rPr>
              <w:t>(Present)</w:t>
            </w:r>
          </w:p>
          <w:p w14:paraId="581D8205" w14:textId="5988F21F" w:rsidR="00015616" w:rsidRDefault="000A3BF7" w:rsidP="00203EE4">
            <w:r>
              <w:rPr>
                <w:rFonts w:ascii="Segoe UI" w:hAnsi="Segoe UI" w:cs="Segoe UI"/>
                <w:sz w:val="21"/>
                <w:szCs w:val="21"/>
                <w:shd w:val="clear" w:color="auto" w:fill="FFFFFF"/>
              </w:rPr>
              <w:t>Collected, cleaned and standardize data of global indicators for 16 countries using google spreadsheet.</w:t>
            </w:r>
            <w:r>
              <w:rPr>
                <w:rFonts w:ascii="Segoe UI" w:hAnsi="Segoe UI" w:cs="Segoe UI"/>
                <w:sz w:val="21"/>
                <w:szCs w:val="21"/>
              </w:rPr>
              <w:br/>
            </w:r>
            <w:r>
              <w:rPr>
                <w:rFonts w:ascii="Segoe UI" w:hAnsi="Segoe UI" w:cs="Segoe UI"/>
                <w:sz w:val="21"/>
                <w:szCs w:val="21"/>
                <w:shd w:val="clear" w:color="auto" w:fill="FFFFFF"/>
              </w:rPr>
              <w:t>Used Looker Studio to generate visualization charts like bar graph, filled map, pie chart, funnel chart and many more for making of the reports.</w:t>
            </w:r>
            <w:r>
              <w:rPr>
                <w:rFonts w:ascii="Segoe UI" w:hAnsi="Segoe UI" w:cs="Segoe UI"/>
                <w:sz w:val="21"/>
                <w:szCs w:val="21"/>
              </w:rPr>
              <w:br/>
            </w:r>
            <w:r>
              <w:rPr>
                <w:rFonts w:ascii="Segoe UI" w:hAnsi="Segoe UI" w:cs="Segoe UI"/>
                <w:sz w:val="21"/>
                <w:szCs w:val="21"/>
                <w:shd w:val="clear" w:color="auto" w:fill="FFFFFF"/>
              </w:rPr>
              <w:t>Worked with the team of data analyst and conducted analysis on data and provided insights to support business decisions.</w:t>
            </w:r>
            <w:r>
              <w:rPr>
                <w:rStyle w:val="white-space-pre"/>
                <w:rFonts w:ascii="Segoe UI" w:hAnsi="Segoe UI" w:cs="Segoe UI"/>
                <w:sz w:val="21"/>
                <w:szCs w:val="21"/>
                <w:shd w:val="clear" w:color="auto" w:fill="FFFFFF"/>
              </w:rPr>
              <w:t xml:space="preserve"> </w:t>
            </w:r>
            <w:r>
              <w:rPr>
                <w:rFonts w:ascii="Segoe UI" w:hAnsi="Segoe UI" w:cs="Segoe UI"/>
                <w:sz w:val="21"/>
                <w:szCs w:val="21"/>
              </w:rPr>
              <w:br/>
            </w:r>
            <w:r>
              <w:rPr>
                <w:rFonts w:ascii="Segoe UI" w:hAnsi="Segoe UI" w:cs="Segoe UI"/>
                <w:sz w:val="21"/>
                <w:szCs w:val="21"/>
                <w:shd w:val="clear" w:color="auto" w:fill="FFFFFF"/>
              </w:rPr>
              <w:t xml:space="preserve">Collaborated with cross functional teams to identify data trends, patterns and exchange information and complete the </w:t>
            </w:r>
            <w:r>
              <w:rPr>
                <w:rFonts w:ascii="Segoe UI" w:hAnsi="Segoe UI" w:cs="Segoe UI"/>
                <w:sz w:val="21"/>
                <w:szCs w:val="21"/>
                <w:shd w:val="clear" w:color="auto" w:fill="FFFFFF"/>
              </w:rPr>
              <w:t>requirements</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Contributed in developing and implementing data quality control measures to ensure good data and accurate data analysis.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My roles involves to work with the team to perform statistical analysis and visualizing them to provide meaningful insights, maintain data of every team related to reports and standardize all 49 countries reports.</w:t>
            </w:r>
          </w:p>
        </w:tc>
      </w:tr>
    </w:tbl>
    <w:sdt>
      <w:sdtPr>
        <w:alias w:val="Education:"/>
        <w:tag w:val="Education:"/>
        <w:id w:val="-1908763273"/>
        <w:placeholder>
          <w:docPart w:val="BE555C96D74047F3BEBC3C17649018A8"/>
        </w:placeholder>
        <w:temporary/>
        <w:showingPlcHdr/>
        <w15:appearance w15:val="hidden"/>
      </w:sdtPr>
      <w:sdtContent>
        <w:p w14:paraId="38561E1B"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4F43AB72" w14:textId="77777777" w:rsidTr="00D66A52">
        <w:tc>
          <w:tcPr>
            <w:tcW w:w="9355" w:type="dxa"/>
          </w:tcPr>
          <w:p w14:paraId="46F2108F" w14:textId="4BCFE95D" w:rsidR="00276038" w:rsidRPr="00CF1A49" w:rsidRDefault="00276038" w:rsidP="00276038">
            <w:pPr>
              <w:pStyle w:val="Heading3"/>
              <w:contextualSpacing w:val="0"/>
              <w:outlineLvl w:val="2"/>
            </w:pPr>
            <w:r>
              <w:t>2020-2023</w:t>
            </w:r>
          </w:p>
          <w:p w14:paraId="69281B49" w14:textId="48913FD5" w:rsidR="00276038" w:rsidRDefault="00276038" w:rsidP="0009668F">
            <w:pPr>
              <w:pStyle w:val="Heading2"/>
              <w:contextualSpacing w:val="0"/>
              <w:outlineLvl w:val="1"/>
            </w:pPr>
            <w:r>
              <w:t>BsC data science</w:t>
            </w:r>
            <w:r w:rsidRPr="00CF1A49">
              <w:t xml:space="preserve">, </w:t>
            </w:r>
            <w:r>
              <w:rPr>
                <w:rStyle w:val="SubtleReference"/>
              </w:rPr>
              <w:t>KES shroff college</w:t>
            </w:r>
          </w:p>
          <w:p w14:paraId="51E1473A" w14:textId="77777777" w:rsidR="00276038" w:rsidRDefault="00276038" w:rsidP="00276038">
            <w:pPr>
              <w:pStyle w:val="Heading3"/>
              <w:contextualSpacing w:val="0"/>
              <w:outlineLvl w:val="2"/>
            </w:pPr>
          </w:p>
          <w:p w14:paraId="5ACDB611" w14:textId="6DE44496" w:rsidR="001D0BF1" w:rsidRPr="00CF1A49" w:rsidRDefault="00276038" w:rsidP="001D0BF1">
            <w:pPr>
              <w:pStyle w:val="Heading3"/>
              <w:contextualSpacing w:val="0"/>
              <w:outlineLvl w:val="2"/>
            </w:pPr>
            <w:r>
              <w:t>2018-2020</w:t>
            </w:r>
          </w:p>
          <w:p w14:paraId="3065DFB3" w14:textId="524000A3" w:rsidR="007538DC" w:rsidRPr="00CF1A49" w:rsidRDefault="00A7325E" w:rsidP="0009668F">
            <w:pPr>
              <w:pStyle w:val="Heading2"/>
              <w:contextualSpacing w:val="0"/>
              <w:outlineLvl w:val="1"/>
            </w:pPr>
            <w:r>
              <w:t>HSC</w:t>
            </w:r>
            <w:r w:rsidR="001D0BF1" w:rsidRPr="00CF1A49">
              <w:t xml:space="preserve">, </w:t>
            </w:r>
            <w:r>
              <w:rPr>
                <w:rStyle w:val="SubtleReference"/>
              </w:rPr>
              <w:t>Shri T.P. bhatia</w:t>
            </w:r>
            <w:r w:rsidR="00276038">
              <w:rPr>
                <w:rStyle w:val="SubtleReference"/>
              </w:rPr>
              <w:t xml:space="preserve"> college of science</w:t>
            </w:r>
          </w:p>
        </w:tc>
      </w:tr>
      <w:tr w:rsidR="00F61DF9" w:rsidRPr="00CF1A49" w14:paraId="460D51E9" w14:textId="77777777" w:rsidTr="00F61DF9">
        <w:tc>
          <w:tcPr>
            <w:tcW w:w="9355" w:type="dxa"/>
            <w:tcMar>
              <w:top w:w="216" w:type="dxa"/>
            </w:tcMar>
          </w:tcPr>
          <w:p w14:paraId="721510F3" w14:textId="23F99A2B" w:rsidR="00F61DF9" w:rsidRPr="00CF1A49" w:rsidRDefault="00276038" w:rsidP="00F61DF9">
            <w:pPr>
              <w:pStyle w:val="Heading3"/>
              <w:contextualSpacing w:val="0"/>
              <w:outlineLvl w:val="2"/>
            </w:pPr>
            <w:r>
              <w:lastRenderedPageBreak/>
              <w:t>2007-2018</w:t>
            </w:r>
          </w:p>
          <w:p w14:paraId="5D489F1F" w14:textId="33C57F48" w:rsidR="00F61DF9" w:rsidRDefault="00A7325E" w:rsidP="0009668F">
            <w:pPr>
              <w:pStyle w:val="Heading2"/>
              <w:contextualSpacing w:val="0"/>
              <w:outlineLvl w:val="1"/>
            </w:pPr>
            <w:r>
              <w:t>SSC</w:t>
            </w:r>
            <w:r w:rsidR="00F61DF9" w:rsidRPr="00CF1A49">
              <w:t xml:space="preserve">, </w:t>
            </w:r>
            <w:r>
              <w:rPr>
                <w:rStyle w:val="SubtleReference"/>
              </w:rPr>
              <w:t>Rustomjee international school</w:t>
            </w:r>
          </w:p>
        </w:tc>
      </w:tr>
    </w:tbl>
    <w:sdt>
      <w:sdtPr>
        <w:alias w:val="Skills:"/>
        <w:tag w:val="Skills:"/>
        <w:id w:val="-1392877668"/>
        <w:placeholder>
          <w:docPart w:val="9231337C137141B6B39FB56BAAB4ECB7"/>
        </w:placeholder>
        <w:temporary/>
        <w:showingPlcHdr/>
        <w15:appearance w15:val="hidden"/>
      </w:sdtPr>
      <w:sdtContent>
        <w:p w14:paraId="080C35D5"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21E4FA19" w14:textId="77777777" w:rsidTr="00CF1A49">
        <w:tc>
          <w:tcPr>
            <w:tcW w:w="4675" w:type="dxa"/>
          </w:tcPr>
          <w:p w14:paraId="5779EC37" w14:textId="0FE8DE5B" w:rsidR="001E3120" w:rsidRPr="006E1507" w:rsidRDefault="00276038" w:rsidP="006E1507">
            <w:pPr>
              <w:pStyle w:val="ListBullet"/>
              <w:contextualSpacing w:val="0"/>
            </w:pPr>
            <w:r>
              <w:t>Python</w:t>
            </w:r>
          </w:p>
          <w:p w14:paraId="6F6219D8" w14:textId="77777777" w:rsidR="001F4E6D" w:rsidRDefault="00276038" w:rsidP="006E1507">
            <w:pPr>
              <w:pStyle w:val="ListBullet"/>
              <w:contextualSpacing w:val="0"/>
            </w:pPr>
            <w:r>
              <w:t>SQL</w:t>
            </w:r>
          </w:p>
          <w:p w14:paraId="7B67F0E3" w14:textId="16BB095B" w:rsidR="000A3BF7" w:rsidRPr="006E1507" w:rsidRDefault="000A3BF7" w:rsidP="006E1507">
            <w:pPr>
              <w:pStyle w:val="ListBullet"/>
              <w:contextualSpacing w:val="0"/>
            </w:pPr>
            <w:r>
              <w:t>Statistical Data Analysis</w:t>
            </w:r>
          </w:p>
        </w:tc>
        <w:tc>
          <w:tcPr>
            <w:tcW w:w="4675" w:type="dxa"/>
            <w:tcMar>
              <w:left w:w="360" w:type="dxa"/>
            </w:tcMar>
          </w:tcPr>
          <w:p w14:paraId="5D913EC8" w14:textId="55DAB98D" w:rsidR="003A0632" w:rsidRPr="006E1507" w:rsidRDefault="00276038" w:rsidP="006E1507">
            <w:pPr>
              <w:pStyle w:val="ListBullet"/>
              <w:contextualSpacing w:val="0"/>
            </w:pPr>
            <w:r>
              <w:t xml:space="preserve">Machine Learning </w:t>
            </w:r>
          </w:p>
          <w:p w14:paraId="2822647C" w14:textId="4DC2ECCA" w:rsidR="001E3120" w:rsidRDefault="004D46CE" w:rsidP="006E1507">
            <w:pPr>
              <w:pStyle w:val="ListBullet"/>
              <w:contextualSpacing w:val="0"/>
            </w:pPr>
            <w:r>
              <w:t>Data Analysis</w:t>
            </w:r>
          </w:p>
          <w:p w14:paraId="4A02DFA4" w14:textId="4DFC5C3F" w:rsidR="000A3BF7" w:rsidRDefault="000A3BF7" w:rsidP="006E1507">
            <w:pPr>
              <w:pStyle w:val="ListBullet"/>
              <w:contextualSpacing w:val="0"/>
            </w:pPr>
            <w:r>
              <w:t>Data Visualization</w:t>
            </w:r>
          </w:p>
          <w:p w14:paraId="1481B13A" w14:textId="7D39C4C2" w:rsidR="00C237C4" w:rsidRPr="006E1507" w:rsidRDefault="00C237C4" w:rsidP="00C237C4">
            <w:pPr>
              <w:pStyle w:val="ListBullet"/>
              <w:numPr>
                <w:ilvl w:val="0"/>
                <w:numId w:val="0"/>
              </w:numPr>
              <w:ind w:left="360"/>
              <w:contextualSpacing w:val="0"/>
            </w:pPr>
          </w:p>
          <w:p w14:paraId="4A75BD1E" w14:textId="4378720C" w:rsidR="001E3120" w:rsidRPr="006E1507" w:rsidRDefault="001E3120" w:rsidP="004D46CE">
            <w:pPr>
              <w:pStyle w:val="ListBullet"/>
              <w:numPr>
                <w:ilvl w:val="0"/>
                <w:numId w:val="0"/>
              </w:numPr>
              <w:ind w:left="360"/>
              <w:contextualSpacing w:val="0"/>
            </w:pPr>
          </w:p>
        </w:tc>
      </w:tr>
    </w:tbl>
    <w:p w14:paraId="685B4E85" w14:textId="5655A0E1" w:rsidR="00AD782D" w:rsidRPr="00CF1A49" w:rsidRDefault="0009668F" w:rsidP="0062312F">
      <w:pPr>
        <w:pStyle w:val="Heading1"/>
      </w:pPr>
      <w:r>
        <w:t xml:space="preserve">Certificates </w:t>
      </w:r>
    </w:p>
    <w:p w14:paraId="35F5B721" w14:textId="0DF5255A" w:rsidR="00EC3B4F" w:rsidRDefault="00EC3B4F" w:rsidP="00015616">
      <w:pPr>
        <w:pStyle w:val="ListParagraph"/>
        <w:numPr>
          <w:ilvl w:val="0"/>
          <w:numId w:val="14"/>
        </w:numPr>
      </w:pPr>
      <w:r>
        <w:t xml:space="preserve">Python (Basics) by Hacker Rank: - </w:t>
      </w:r>
      <w:hyperlink r:id="rId7" w:history="1">
        <w:r w:rsidRPr="00274130">
          <w:rPr>
            <w:rStyle w:val="Hyperlink"/>
          </w:rPr>
          <w:t>https://www.hackerrank.com/certificates/734db324877c?utm_medium=email&amp;utm_source=mail_template_1393&amp;utm_campaign=hrc_skills_certificate</w:t>
        </w:r>
      </w:hyperlink>
    </w:p>
    <w:p w14:paraId="64FAD71B" w14:textId="77777777" w:rsidR="00EC3B4F" w:rsidRDefault="00EC3B4F" w:rsidP="00EC3B4F">
      <w:pPr>
        <w:pStyle w:val="ListParagraph"/>
      </w:pPr>
    </w:p>
    <w:p w14:paraId="6B52A392" w14:textId="21B3563B" w:rsidR="00EC3B4F" w:rsidRDefault="00EC3B4F" w:rsidP="00EC3B4F">
      <w:pPr>
        <w:pStyle w:val="ListParagraph"/>
        <w:numPr>
          <w:ilvl w:val="0"/>
          <w:numId w:val="14"/>
        </w:numPr>
      </w:pPr>
      <w:r>
        <w:t>SQL (Basics) by Hacker Rank: -</w:t>
      </w:r>
    </w:p>
    <w:p w14:paraId="17CB3F93" w14:textId="0DDA0403" w:rsidR="00EC3B4F" w:rsidRDefault="00000000" w:rsidP="00EC3B4F">
      <w:pPr>
        <w:pStyle w:val="ListParagraph"/>
      </w:pPr>
      <w:hyperlink r:id="rId8" w:history="1">
        <w:r w:rsidR="00EC3B4F" w:rsidRPr="00274130">
          <w:rPr>
            <w:rStyle w:val="Hyperlink"/>
          </w:rPr>
          <w:t>https://www.hackerrank.com/certificates/2210e5fa6e00</w:t>
        </w:r>
      </w:hyperlink>
    </w:p>
    <w:p w14:paraId="2B2A400D" w14:textId="77777777" w:rsidR="00EC3B4F" w:rsidRDefault="00EC3B4F" w:rsidP="00EC3B4F">
      <w:pPr>
        <w:pStyle w:val="ListParagraph"/>
      </w:pPr>
    </w:p>
    <w:p w14:paraId="75429F98" w14:textId="02BAFCFB" w:rsidR="00EC3B4F" w:rsidRPr="00EC3B4F" w:rsidRDefault="00EC3B4F" w:rsidP="00EC3B4F">
      <w:pPr>
        <w:pStyle w:val="ListParagraph"/>
        <w:numPr>
          <w:ilvl w:val="0"/>
          <w:numId w:val="14"/>
        </w:numPr>
        <w:rPr>
          <w:rStyle w:val="Strong"/>
          <w:b w:val="0"/>
          <w:bCs w:val="0"/>
        </w:rPr>
      </w:pPr>
      <w:r>
        <w:t xml:space="preserve">Data Analysis with Python by </w:t>
      </w:r>
      <w:r w:rsidRPr="00EC3B4F">
        <w:rPr>
          <w:rStyle w:val="Strong"/>
          <w:b w:val="0"/>
          <w:bCs w:val="0"/>
          <w:color w:val="4E4E4E"/>
        </w:rPr>
        <w:t>IBM Developer Skills Network</w:t>
      </w:r>
      <w:r>
        <w:rPr>
          <w:rStyle w:val="Strong"/>
          <w:b w:val="0"/>
          <w:bCs w:val="0"/>
          <w:color w:val="4E4E4E"/>
        </w:rPr>
        <w:t>: -</w:t>
      </w:r>
    </w:p>
    <w:p w14:paraId="292ED0D0" w14:textId="652EECE9" w:rsidR="00EC3B4F" w:rsidRDefault="00000000" w:rsidP="00EC3B4F">
      <w:pPr>
        <w:pStyle w:val="ListParagraph"/>
      </w:pPr>
      <w:hyperlink r:id="rId9" w:history="1">
        <w:r w:rsidR="00EC3B4F" w:rsidRPr="00274130">
          <w:rPr>
            <w:rStyle w:val="Hyperlink"/>
          </w:rPr>
          <w:t>https://courses.cognitiveclass.ai/certificates/ed3f311e302e42bb93ca4714102bd94f</w:t>
        </w:r>
      </w:hyperlink>
    </w:p>
    <w:p w14:paraId="544394B7" w14:textId="77777777" w:rsidR="00EC3B4F" w:rsidRPr="006E1507" w:rsidRDefault="00EC3B4F" w:rsidP="00EC3B4F">
      <w:pPr>
        <w:pStyle w:val="ListParagraph"/>
      </w:pPr>
    </w:p>
    <w:p w14:paraId="5A87DCCF" w14:textId="69D5B904" w:rsidR="00EC3B4F" w:rsidRDefault="00EC3B4F" w:rsidP="00EC3B4F">
      <w:pPr>
        <w:pStyle w:val="ListParagraph"/>
        <w:numPr>
          <w:ilvl w:val="0"/>
          <w:numId w:val="14"/>
        </w:numPr>
        <w:rPr>
          <w:rStyle w:val="Strong"/>
          <w:b w:val="0"/>
          <w:bCs w:val="0"/>
        </w:rPr>
      </w:pPr>
      <w:r>
        <w:rPr>
          <w:rStyle w:val="Strong"/>
          <w:b w:val="0"/>
          <w:bCs w:val="0"/>
        </w:rPr>
        <w:t>Data Science 101 by IBM Developer Skills Network: -</w:t>
      </w:r>
    </w:p>
    <w:p w14:paraId="4727B21C" w14:textId="0F853436" w:rsidR="00EC3B4F" w:rsidRDefault="00000000" w:rsidP="00EC3B4F">
      <w:pPr>
        <w:pStyle w:val="ListParagraph"/>
        <w:rPr>
          <w:rStyle w:val="Strong"/>
          <w:b w:val="0"/>
          <w:bCs w:val="0"/>
        </w:rPr>
      </w:pPr>
      <w:hyperlink r:id="rId10" w:history="1">
        <w:r w:rsidR="00EC3B4F" w:rsidRPr="00274130">
          <w:rPr>
            <w:rStyle w:val="Hyperlink"/>
          </w:rPr>
          <w:t>https://courses.cognitiveclass.ai/certificates/432002b8b4924450ad3a20a06be4c251</w:t>
        </w:r>
      </w:hyperlink>
    </w:p>
    <w:p w14:paraId="47991657" w14:textId="77777777" w:rsidR="00EC3B4F" w:rsidRPr="00EC3B4F" w:rsidRDefault="00EC3B4F" w:rsidP="00EC3B4F">
      <w:pPr>
        <w:pStyle w:val="ListParagraph"/>
        <w:rPr>
          <w:rStyle w:val="Strong"/>
          <w:b w:val="0"/>
          <w:bCs w:val="0"/>
        </w:rPr>
      </w:pPr>
    </w:p>
    <w:p w14:paraId="02F24B02" w14:textId="3E3205E9" w:rsidR="00015616" w:rsidRDefault="00015616" w:rsidP="00C237C4">
      <w:pPr>
        <w:pStyle w:val="ListParagraph"/>
        <w:numPr>
          <w:ilvl w:val="0"/>
          <w:numId w:val="14"/>
        </w:numPr>
        <w:rPr>
          <w:rStyle w:val="Strong"/>
          <w:b w:val="0"/>
          <w:bCs w:val="0"/>
        </w:rPr>
      </w:pPr>
      <w:r>
        <w:rPr>
          <w:rStyle w:val="Strong"/>
          <w:b w:val="0"/>
          <w:bCs w:val="0"/>
        </w:rPr>
        <w:t>Data Analytics Consulting Virtual Internship by KPMG:-</w:t>
      </w:r>
    </w:p>
    <w:p w14:paraId="79EC1DD5" w14:textId="16C469CF" w:rsidR="00EC3B4F" w:rsidRDefault="00000000" w:rsidP="00EC3B4F">
      <w:pPr>
        <w:pStyle w:val="ListParagraph"/>
        <w:rPr>
          <w:rStyle w:val="Strong"/>
          <w:b w:val="0"/>
          <w:bCs w:val="0"/>
        </w:rPr>
      </w:pPr>
      <w:hyperlink r:id="rId11" w:history="1">
        <w:r w:rsidR="00015616" w:rsidRPr="00011D2F">
          <w:rPr>
            <w:rStyle w:val="Hyperlink"/>
          </w:rPr>
          <w:t>https://forage-uploads-prod.s3.amazonaws.com/completion-certificates/KPMG%20AU/m7W4GMqeT3bh9Nb2c_KPMG%20AU_cu2bCcpvCZzhhdHT5_1658841834866_completion_certificate.pdf</w:t>
        </w:r>
      </w:hyperlink>
    </w:p>
    <w:p w14:paraId="1D68A804" w14:textId="4AAB6755" w:rsidR="00015616" w:rsidRPr="00EC3B4F" w:rsidRDefault="00015616" w:rsidP="00EC3B4F">
      <w:pPr>
        <w:pStyle w:val="ListParagraph"/>
        <w:rPr>
          <w:rStyle w:val="Strong"/>
          <w:b w:val="0"/>
          <w:bCs w:val="0"/>
        </w:rPr>
      </w:pPr>
      <w:r>
        <w:rPr>
          <w:rStyle w:val="Strong"/>
          <w:b w:val="0"/>
          <w:bCs w:val="0"/>
        </w:rPr>
        <w:t xml:space="preserve">(Completed tasks like </w:t>
      </w:r>
      <w:r>
        <w:t>Data Quality Assessment, Data Insights and Presentation</w:t>
      </w:r>
      <w:r>
        <w:rPr>
          <w:rStyle w:val="Strong"/>
          <w:b w:val="0"/>
          <w:bCs w:val="0"/>
        </w:rPr>
        <w:t>)</w:t>
      </w:r>
    </w:p>
    <w:sectPr w:rsidR="00015616" w:rsidRPr="00EC3B4F" w:rsidSect="005A1B10">
      <w:footerReference w:type="default" r:id="rId12"/>
      <w:headerReference w:type="first" r:id="rId13"/>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CCD32" w14:textId="77777777" w:rsidR="00B23718" w:rsidRDefault="00B23718" w:rsidP="0068194B">
      <w:r>
        <w:separator/>
      </w:r>
    </w:p>
    <w:p w14:paraId="27A8BEDF" w14:textId="77777777" w:rsidR="00B23718" w:rsidRDefault="00B23718"/>
    <w:p w14:paraId="0FAF4456" w14:textId="77777777" w:rsidR="00B23718" w:rsidRDefault="00B23718"/>
  </w:endnote>
  <w:endnote w:type="continuationSeparator" w:id="0">
    <w:p w14:paraId="3171478D" w14:textId="77777777" w:rsidR="00B23718" w:rsidRDefault="00B23718" w:rsidP="0068194B">
      <w:r>
        <w:continuationSeparator/>
      </w:r>
    </w:p>
    <w:p w14:paraId="61D2C037" w14:textId="77777777" w:rsidR="00B23718" w:rsidRDefault="00B23718"/>
    <w:p w14:paraId="6D24EF92" w14:textId="77777777" w:rsidR="00B23718" w:rsidRDefault="00B237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0885CDCC"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2FDBC" w14:textId="77777777" w:rsidR="00B23718" w:rsidRDefault="00B23718" w:rsidP="0068194B">
      <w:r>
        <w:separator/>
      </w:r>
    </w:p>
    <w:p w14:paraId="305D08EA" w14:textId="77777777" w:rsidR="00B23718" w:rsidRDefault="00B23718"/>
    <w:p w14:paraId="7C2BB6E5" w14:textId="77777777" w:rsidR="00B23718" w:rsidRDefault="00B23718"/>
  </w:footnote>
  <w:footnote w:type="continuationSeparator" w:id="0">
    <w:p w14:paraId="0F36051D" w14:textId="77777777" w:rsidR="00B23718" w:rsidRDefault="00B23718" w:rsidP="0068194B">
      <w:r>
        <w:continuationSeparator/>
      </w:r>
    </w:p>
    <w:p w14:paraId="266EE614" w14:textId="77777777" w:rsidR="00B23718" w:rsidRDefault="00B23718"/>
    <w:p w14:paraId="077D5E1E" w14:textId="77777777" w:rsidR="00B23718" w:rsidRDefault="00B237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8905A"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E9E0854" wp14:editId="2FB2369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C627FD3"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076D36"/>
    <w:multiLevelType w:val="hybridMultilevel"/>
    <w:tmpl w:val="EAFC6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753454">
    <w:abstractNumId w:val="9"/>
  </w:num>
  <w:num w:numId="2" w16cid:durableId="1859738618">
    <w:abstractNumId w:val="8"/>
  </w:num>
  <w:num w:numId="3" w16cid:durableId="421685318">
    <w:abstractNumId w:val="7"/>
  </w:num>
  <w:num w:numId="4" w16cid:durableId="103888154">
    <w:abstractNumId w:val="6"/>
  </w:num>
  <w:num w:numId="5" w16cid:durableId="1956713113">
    <w:abstractNumId w:val="10"/>
  </w:num>
  <w:num w:numId="6" w16cid:durableId="1474954725">
    <w:abstractNumId w:val="3"/>
  </w:num>
  <w:num w:numId="7" w16cid:durableId="787511953">
    <w:abstractNumId w:val="11"/>
  </w:num>
  <w:num w:numId="8" w16cid:durableId="1273321997">
    <w:abstractNumId w:val="2"/>
  </w:num>
  <w:num w:numId="9" w16cid:durableId="644548241">
    <w:abstractNumId w:val="12"/>
  </w:num>
  <w:num w:numId="10" w16cid:durableId="925266628">
    <w:abstractNumId w:val="5"/>
  </w:num>
  <w:num w:numId="11" w16cid:durableId="1514420203">
    <w:abstractNumId w:val="4"/>
  </w:num>
  <w:num w:numId="12" w16cid:durableId="140926431">
    <w:abstractNumId w:val="1"/>
  </w:num>
  <w:num w:numId="13" w16cid:durableId="1297177493">
    <w:abstractNumId w:val="0"/>
  </w:num>
  <w:num w:numId="14" w16cid:durableId="11954627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BA"/>
    <w:rsid w:val="000001EF"/>
    <w:rsid w:val="00007322"/>
    <w:rsid w:val="00007728"/>
    <w:rsid w:val="00015616"/>
    <w:rsid w:val="00022EB2"/>
    <w:rsid w:val="000243C0"/>
    <w:rsid w:val="00024584"/>
    <w:rsid w:val="00024730"/>
    <w:rsid w:val="00055E95"/>
    <w:rsid w:val="0007021F"/>
    <w:rsid w:val="0009668F"/>
    <w:rsid w:val="000A3BF7"/>
    <w:rsid w:val="000A7A03"/>
    <w:rsid w:val="000B2BA5"/>
    <w:rsid w:val="000F2F8C"/>
    <w:rsid w:val="0010006E"/>
    <w:rsid w:val="001045A8"/>
    <w:rsid w:val="00113004"/>
    <w:rsid w:val="00114A91"/>
    <w:rsid w:val="001427E1"/>
    <w:rsid w:val="00163668"/>
    <w:rsid w:val="00171566"/>
    <w:rsid w:val="00174676"/>
    <w:rsid w:val="001755A8"/>
    <w:rsid w:val="00184014"/>
    <w:rsid w:val="00192008"/>
    <w:rsid w:val="001C0E68"/>
    <w:rsid w:val="001C4B6F"/>
    <w:rsid w:val="001D0BF1"/>
    <w:rsid w:val="001D7FBA"/>
    <w:rsid w:val="001E3120"/>
    <w:rsid w:val="001E7E0C"/>
    <w:rsid w:val="001F0BB0"/>
    <w:rsid w:val="001F4E6D"/>
    <w:rsid w:val="001F6140"/>
    <w:rsid w:val="00203573"/>
    <w:rsid w:val="0020597D"/>
    <w:rsid w:val="00213B4C"/>
    <w:rsid w:val="00214C4D"/>
    <w:rsid w:val="002253B0"/>
    <w:rsid w:val="00236D54"/>
    <w:rsid w:val="00241D8C"/>
    <w:rsid w:val="00241FDB"/>
    <w:rsid w:val="0024720C"/>
    <w:rsid w:val="002617AE"/>
    <w:rsid w:val="002638D0"/>
    <w:rsid w:val="002647D3"/>
    <w:rsid w:val="00275EAE"/>
    <w:rsid w:val="00276038"/>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8516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D46CE"/>
    <w:rsid w:val="004E01EB"/>
    <w:rsid w:val="004E2794"/>
    <w:rsid w:val="00510392"/>
    <w:rsid w:val="00513E2A"/>
    <w:rsid w:val="00566A35"/>
    <w:rsid w:val="0056701E"/>
    <w:rsid w:val="005740D7"/>
    <w:rsid w:val="005A0F26"/>
    <w:rsid w:val="005A1356"/>
    <w:rsid w:val="005A1B10"/>
    <w:rsid w:val="005A6850"/>
    <w:rsid w:val="005B1B1B"/>
    <w:rsid w:val="005C3804"/>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B797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3FDD"/>
    <w:rsid w:val="0098506E"/>
    <w:rsid w:val="00992F32"/>
    <w:rsid w:val="009A44CE"/>
    <w:rsid w:val="009C4DFC"/>
    <w:rsid w:val="009D44F8"/>
    <w:rsid w:val="009E3160"/>
    <w:rsid w:val="009E3371"/>
    <w:rsid w:val="009F220C"/>
    <w:rsid w:val="009F3B05"/>
    <w:rsid w:val="009F4931"/>
    <w:rsid w:val="00A14534"/>
    <w:rsid w:val="00A16DAA"/>
    <w:rsid w:val="00A22D0B"/>
    <w:rsid w:val="00A24162"/>
    <w:rsid w:val="00A25023"/>
    <w:rsid w:val="00A270EA"/>
    <w:rsid w:val="00A34BA2"/>
    <w:rsid w:val="00A36F27"/>
    <w:rsid w:val="00A42E32"/>
    <w:rsid w:val="00A46E63"/>
    <w:rsid w:val="00A51DC5"/>
    <w:rsid w:val="00A53DE1"/>
    <w:rsid w:val="00A615E1"/>
    <w:rsid w:val="00A7325E"/>
    <w:rsid w:val="00A755E8"/>
    <w:rsid w:val="00A93A5D"/>
    <w:rsid w:val="00AB32F8"/>
    <w:rsid w:val="00AB610B"/>
    <w:rsid w:val="00AD360E"/>
    <w:rsid w:val="00AD40FB"/>
    <w:rsid w:val="00AD782D"/>
    <w:rsid w:val="00AE7650"/>
    <w:rsid w:val="00B10EBE"/>
    <w:rsid w:val="00B236F1"/>
    <w:rsid w:val="00B23718"/>
    <w:rsid w:val="00B333F1"/>
    <w:rsid w:val="00B3722E"/>
    <w:rsid w:val="00B50F99"/>
    <w:rsid w:val="00B51D1B"/>
    <w:rsid w:val="00B540F4"/>
    <w:rsid w:val="00B60FD0"/>
    <w:rsid w:val="00B622DF"/>
    <w:rsid w:val="00B6332A"/>
    <w:rsid w:val="00B81760"/>
    <w:rsid w:val="00B8494C"/>
    <w:rsid w:val="00B91A4E"/>
    <w:rsid w:val="00BA0D22"/>
    <w:rsid w:val="00BA1546"/>
    <w:rsid w:val="00BB4E51"/>
    <w:rsid w:val="00BD431F"/>
    <w:rsid w:val="00BE423E"/>
    <w:rsid w:val="00BF61AC"/>
    <w:rsid w:val="00C237C4"/>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5A07"/>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17D2E"/>
    <w:rsid w:val="00E2397A"/>
    <w:rsid w:val="00E254DB"/>
    <w:rsid w:val="00E300FC"/>
    <w:rsid w:val="00E362DB"/>
    <w:rsid w:val="00E5632B"/>
    <w:rsid w:val="00E70240"/>
    <w:rsid w:val="00E71E6B"/>
    <w:rsid w:val="00E81CC5"/>
    <w:rsid w:val="00E85A87"/>
    <w:rsid w:val="00E85B4A"/>
    <w:rsid w:val="00E9528E"/>
    <w:rsid w:val="00EA5099"/>
    <w:rsid w:val="00EC1351"/>
    <w:rsid w:val="00EC3B4F"/>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1F32"/>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F8E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EC3B4F"/>
    <w:rPr>
      <w:color w:val="605E5C"/>
      <w:shd w:val="clear" w:color="auto" w:fill="E1DFDD"/>
    </w:rPr>
  </w:style>
  <w:style w:type="character" w:styleId="Strong">
    <w:name w:val="Strong"/>
    <w:basedOn w:val="DefaultParagraphFont"/>
    <w:uiPriority w:val="22"/>
    <w:qFormat/>
    <w:rsid w:val="00EC3B4F"/>
    <w:rPr>
      <w:b/>
      <w:bCs/>
    </w:rPr>
  </w:style>
  <w:style w:type="character" w:customStyle="1" w:styleId="white-space-pre">
    <w:name w:val="white-space-pre"/>
    <w:basedOn w:val="DefaultParagraphFont"/>
    <w:rsid w:val="000A3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ertificates/2210e5fa6e0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hackerrank.com/certificates/734db324877c?utm_medium=email&amp;utm_source=mail_template_1393&amp;utm_campaign=hrc_skills_certificate"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rage-uploads-prod.s3.amazonaws.com/completion-certificates/KPMG%20AU/m7W4GMqeT3bh9Nb2c_KPMG%20AU_cu2bCcpvCZzhhdHT5_1658841834866_completion_certificate.pdf"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courses.cognitiveclass.ai/certificates/432002b8b4924450ad3a20a06be4c251" TargetMode="External"/><Relationship Id="rId4" Type="http://schemas.openxmlformats.org/officeDocument/2006/relationships/webSettings" Target="webSettings.xml"/><Relationship Id="rId9" Type="http://schemas.openxmlformats.org/officeDocument/2006/relationships/hyperlink" Target="https://courses.cognitiveclass.ai/certificates/ed3f311e302e42bb93ca4714102bd94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sh\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815655E1DB472CAC3CE2FBB6A7D5EF"/>
        <w:category>
          <w:name w:val="General"/>
          <w:gallery w:val="placeholder"/>
        </w:category>
        <w:types>
          <w:type w:val="bbPlcHdr"/>
        </w:types>
        <w:behaviors>
          <w:behavior w:val="content"/>
        </w:behaviors>
        <w:guid w:val="{A7F7E2C7-DA26-4B03-B63D-B50192EB02A2}"/>
      </w:docPartPr>
      <w:docPartBody>
        <w:p w:rsidR="00510270" w:rsidRDefault="00453294">
          <w:pPr>
            <w:pStyle w:val="E2815655E1DB472CAC3CE2FBB6A7D5EF"/>
          </w:pPr>
          <w:r w:rsidRPr="00CF1A49">
            <w:t>·</w:t>
          </w:r>
        </w:p>
      </w:docPartBody>
    </w:docPart>
    <w:docPart>
      <w:docPartPr>
        <w:name w:val="0DDAD06148CD4F8EB5BD16E6BBCE96AA"/>
        <w:category>
          <w:name w:val="General"/>
          <w:gallery w:val="placeholder"/>
        </w:category>
        <w:types>
          <w:type w:val="bbPlcHdr"/>
        </w:types>
        <w:behaviors>
          <w:behavior w:val="content"/>
        </w:behaviors>
        <w:guid w:val="{83B789A9-4391-4D5C-BBA9-BED472027BEC}"/>
      </w:docPartPr>
      <w:docPartBody>
        <w:p w:rsidR="00510270" w:rsidRDefault="00453294">
          <w:pPr>
            <w:pStyle w:val="0DDAD06148CD4F8EB5BD16E6BBCE96AA"/>
          </w:pPr>
          <w:r w:rsidRPr="00CF1A49">
            <w:t>·</w:t>
          </w:r>
        </w:p>
      </w:docPartBody>
    </w:docPart>
    <w:docPart>
      <w:docPartPr>
        <w:name w:val="6D0833683F7648B9971963BD3576175D"/>
        <w:category>
          <w:name w:val="General"/>
          <w:gallery w:val="placeholder"/>
        </w:category>
        <w:types>
          <w:type w:val="bbPlcHdr"/>
        </w:types>
        <w:behaviors>
          <w:behavior w:val="content"/>
        </w:behaviors>
        <w:guid w:val="{07F4C302-E7C5-406A-8CB3-A83EA16081F4}"/>
      </w:docPartPr>
      <w:docPartBody>
        <w:p w:rsidR="00510270" w:rsidRDefault="00453294">
          <w:pPr>
            <w:pStyle w:val="6D0833683F7648B9971963BD3576175D"/>
          </w:pPr>
          <w:r w:rsidRPr="00CF1A49">
            <w:t>LinkedIn Profile</w:t>
          </w:r>
        </w:p>
      </w:docPartBody>
    </w:docPart>
    <w:docPart>
      <w:docPartPr>
        <w:name w:val="87F03D71D9CF4DD6BCE1F8A068E7FD52"/>
        <w:category>
          <w:name w:val="General"/>
          <w:gallery w:val="placeholder"/>
        </w:category>
        <w:types>
          <w:type w:val="bbPlcHdr"/>
        </w:types>
        <w:behaviors>
          <w:behavior w:val="content"/>
        </w:behaviors>
        <w:guid w:val="{53D51C8A-2DFF-48E5-9C47-151C5B4E2C43}"/>
      </w:docPartPr>
      <w:docPartBody>
        <w:p w:rsidR="00510270" w:rsidRDefault="00453294">
          <w:pPr>
            <w:pStyle w:val="87F03D71D9CF4DD6BCE1F8A068E7FD52"/>
          </w:pPr>
          <w:r w:rsidRPr="00CF1A49">
            <w:t>·</w:t>
          </w:r>
        </w:p>
      </w:docPartBody>
    </w:docPart>
    <w:docPart>
      <w:docPartPr>
        <w:name w:val="76EDF115C31D48EDAB46C231FFFAF1AE"/>
        <w:category>
          <w:name w:val="General"/>
          <w:gallery w:val="placeholder"/>
        </w:category>
        <w:types>
          <w:type w:val="bbPlcHdr"/>
        </w:types>
        <w:behaviors>
          <w:behavior w:val="content"/>
        </w:behaviors>
        <w:guid w:val="{0B8ED916-98F2-4B90-BE66-1420D6BC67A0}"/>
      </w:docPartPr>
      <w:docPartBody>
        <w:p w:rsidR="00510270" w:rsidRDefault="00453294">
          <w:pPr>
            <w:pStyle w:val="76EDF115C31D48EDAB46C231FFFAF1AE"/>
          </w:pPr>
          <w:r w:rsidRPr="00CF1A49">
            <w:t>Experience</w:t>
          </w:r>
        </w:p>
      </w:docPartBody>
    </w:docPart>
    <w:docPart>
      <w:docPartPr>
        <w:name w:val="BE555C96D74047F3BEBC3C17649018A8"/>
        <w:category>
          <w:name w:val="General"/>
          <w:gallery w:val="placeholder"/>
        </w:category>
        <w:types>
          <w:type w:val="bbPlcHdr"/>
        </w:types>
        <w:behaviors>
          <w:behavior w:val="content"/>
        </w:behaviors>
        <w:guid w:val="{D478C9DD-5564-49D9-BD7F-DC00310C837F}"/>
      </w:docPartPr>
      <w:docPartBody>
        <w:p w:rsidR="00510270" w:rsidRDefault="00453294">
          <w:pPr>
            <w:pStyle w:val="BE555C96D74047F3BEBC3C17649018A8"/>
          </w:pPr>
          <w:r w:rsidRPr="00CF1A49">
            <w:t>Education</w:t>
          </w:r>
        </w:p>
      </w:docPartBody>
    </w:docPart>
    <w:docPart>
      <w:docPartPr>
        <w:name w:val="9231337C137141B6B39FB56BAAB4ECB7"/>
        <w:category>
          <w:name w:val="General"/>
          <w:gallery w:val="placeholder"/>
        </w:category>
        <w:types>
          <w:type w:val="bbPlcHdr"/>
        </w:types>
        <w:behaviors>
          <w:behavior w:val="content"/>
        </w:behaviors>
        <w:guid w:val="{20CFC3E9-59EF-4EFE-8DC0-391FD13BCCE1}"/>
      </w:docPartPr>
      <w:docPartBody>
        <w:p w:rsidR="00510270" w:rsidRDefault="00453294">
          <w:pPr>
            <w:pStyle w:val="9231337C137141B6B39FB56BAAB4ECB7"/>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F"/>
    <w:rsid w:val="0003035C"/>
    <w:rsid w:val="0003605B"/>
    <w:rsid w:val="0006667A"/>
    <w:rsid w:val="000767F6"/>
    <w:rsid w:val="002651DF"/>
    <w:rsid w:val="00352566"/>
    <w:rsid w:val="00453294"/>
    <w:rsid w:val="00510270"/>
    <w:rsid w:val="006F4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E2815655E1DB472CAC3CE2FBB6A7D5EF">
    <w:name w:val="E2815655E1DB472CAC3CE2FBB6A7D5EF"/>
  </w:style>
  <w:style w:type="paragraph" w:customStyle="1" w:styleId="0DDAD06148CD4F8EB5BD16E6BBCE96AA">
    <w:name w:val="0DDAD06148CD4F8EB5BD16E6BBCE96AA"/>
  </w:style>
  <w:style w:type="paragraph" w:customStyle="1" w:styleId="6D0833683F7648B9971963BD3576175D">
    <w:name w:val="6D0833683F7648B9971963BD3576175D"/>
  </w:style>
  <w:style w:type="paragraph" w:customStyle="1" w:styleId="87F03D71D9CF4DD6BCE1F8A068E7FD52">
    <w:name w:val="87F03D71D9CF4DD6BCE1F8A068E7FD52"/>
  </w:style>
  <w:style w:type="paragraph" w:customStyle="1" w:styleId="76EDF115C31D48EDAB46C231FFFAF1AE">
    <w:name w:val="76EDF115C31D48EDAB46C231FFFAF1AE"/>
  </w:style>
  <w:style w:type="character" w:styleId="SubtleReference">
    <w:name w:val="Subtle Reference"/>
    <w:basedOn w:val="DefaultParagraphFont"/>
    <w:uiPriority w:val="10"/>
    <w:qFormat/>
    <w:rPr>
      <w:b/>
      <w:caps w:val="0"/>
      <w:smallCaps/>
      <w:color w:val="595959" w:themeColor="text1" w:themeTint="A6"/>
    </w:rPr>
  </w:style>
  <w:style w:type="paragraph" w:customStyle="1" w:styleId="BE555C96D74047F3BEBC3C17649018A8">
    <w:name w:val="BE555C96D74047F3BEBC3C17649018A8"/>
  </w:style>
  <w:style w:type="paragraph" w:customStyle="1" w:styleId="9231337C137141B6B39FB56BAAB4ECB7">
    <w:name w:val="9231337C137141B6B39FB56BAAB4EC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2022-06-16T12:48:00Z</dcterms:created>
  <dcterms:modified xsi:type="dcterms:W3CDTF">2023-01-23T10:47:00Z</dcterms:modified>
  <cp:category/>
</cp:coreProperties>
</file>