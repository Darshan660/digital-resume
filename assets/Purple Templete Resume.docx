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394"/>
        <w:gridCol w:w="596"/>
        <w:gridCol w:w="7236"/>
      </w:tblGrid>
      <w:tr w:rsidR="000334C1" w:rsidRPr="00EC0F79" w:rsidTr="005C2A8D">
        <w:trPr>
          <w:trHeight w:val="540"/>
        </w:trPr>
        <w:tc>
          <w:tcPr>
            <w:tcW w:w="540" w:type="dxa"/>
            <w:gridSpan w:val="3"/>
          </w:tcPr>
          <w:p w:rsidR="000334C1" w:rsidRDefault="00D669D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-1294228</wp:posOffset>
                      </wp:positionV>
                      <wp:extent cx="2669540" cy="3913364"/>
                      <wp:effectExtent l="0" t="0" r="0" b="0"/>
                      <wp:wrapNone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3913364"/>
                                <a:chOff x="0" y="0"/>
                                <a:chExt cx="2668814" cy="3912327"/>
                              </a:xfrm>
                              <a:solidFill>
                                <a:schemeClr val="accent1"/>
                              </a:solidFill>
                            </wpg:grpSpPr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0" y="882890"/>
                                  <a:ext cx="2665730" cy="3029437"/>
                                  <a:chOff x="0" y="-229481"/>
                                  <a:chExt cx="2665730" cy="3029453"/>
                                </a:xfrm>
                                <a:grpFill/>
                              </wpg:grpSpPr>
                              <wps:wsp>
                                <wps:cNvPr id="90" name="Rectangle 90"/>
                                <wps:cNvSpPr/>
                                <wps:spPr>
                                  <a:xfrm>
                                    <a:off x="0" y="-229481"/>
                                    <a:ext cx="2665730" cy="2023598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Triangle 74"/>
                                <wps:cNvSpPr/>
                                <wps:spPr>
                                  <a:xfrm rot="10800000">
                                    <a:off x="0" y="1794132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2" name="Right Triangle 92"/>
                              <wps:cNvSpPr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Right Triangle 93"/>
                              <wps:cNvSpPr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D655BF" id="Group 88" o:spid="_x0000_s1026" style="position:absolute;margin-left:-21.6pt;margin-top:-101.9pt;width:210.2pt;height:308.15pt;z-index:-25157836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">
                      <v:group id="Group 89" o:spid="_x0000_s1027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rect id="Rectangle 90" o:spid="_x0000_s1028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Triangle 74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92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<v:shape id="Right Triangle 93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</v:group>
                  </w:pict>
                </mc:Fallback>
              </mc:AlternateContent>
            </w:r>
          </w:p>
        </w:tc>
        <w:sdt>
          <w:sdtPr>
            <w:rPr>
              <w:b/>
              <w:bCs/>
            </w:rPr>
            <w:id w:val="-824886985"/>
            <w:placeholder>
              <w:docPart w:val="E61EFA3F27B349128FC87E336223D870"/>
            </w:placeholder>
            <w:temporary/>
            <w:showingPlcHdr/>
            <w15:appearance w15:val="hidden"/>
          </w:sdtPr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:rsidR="000334C1" w:rsidRPr="005D77B5" w:rsidRDefault="000334C1" w:rsidP="000334C1">
                <w:pPr>
                  <w:pStyle w:val="Heading4"/>
                  <w:rPr>
                    <w:b/>
                    <w:bCs/>
                  </w:rPr>
                </w:pPr>
                <w:r w:rsidRPr="005D77B5">
                  <w:rPr>
                    <w:b/>
                    <w:bCs/>
                  </w:rPr>
                  <w:t>A B O U T  M E</w:t>
                </w:r>
              </w:p>
            </w:tc>
          </w:sdtContent>
        </w:sdt>
        <w:tc>
          <w:tcPr>
            <w:tcW w:w="664" w:type="dxa"/>
            <w:gridSpan w:val="2"/>
          </w:tcPr>
          <w:p w:rsidR="000334C1" w:rsidRDefault="000334C1"/>
        </w:tc>
        <w:tc>
          <w:tcPr>
            <w:tcW w:w="596" w:type="dxa"/>
            <w:vMerge w:val="restart"/>
          </w:tcPr>
          <w:p w:rsidR="000334C1" w:rsidRDefault="000334C1" w:rsidP="004A28EA"/>
        </w:tc>
        <w:tc>
          <w:tcPr>
            <w:tcW w:w="7236" w:type="dxa"/>
            <w:vMerge w:val="restart"/>
          </w:tcPr>
          <w:p w:rsidR="000334C1" w:rsidRDefault="008322BF" w:rsidP="008322BF">
            <w:pPr>
              <w:pStyle w:val="Title"/>
              <w:rPr>
                <w:sz w:val="66"/>
                <w:szCs w:val="66"/>
              </w:rPr>
            </w:pPr>
            <w:r w:rsidRPr="008322BF">
              <w:rPr>
                <w:sz w:val="66"/>
                <w:szCs w:val="66"/>
              </w:rPr>
              <w:t>Darshan Kholakiya</w:t>
            </w:r>
          </w:p>
          <w:p w:rsidR="008322BF" w:rsidRPr="008322BF" w:rsidRDefault="008322BF" w:rsidP="008322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24470</wp:posOffset>
                      </wp:positionH>
                      <wp:positionV relativeFrom="paragraph">
                        <wp:posOffset>181891</wp:posOffset>
                      </wp:positionV>
                      <wp:extent cx="4412512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25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B0442" id="Straight Connector 22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4.3pt" to="349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" strokecolor="#f2cef1 [3209]" strokeweight="1pt">
                      <v:stroke joinstyle="miter"/>
                    </v:line>
                  </w:pict>
                </mc:Fallback>
              </mc:AlternateContent>
            </w:r>
          </w:p>
          <w:sdt>
            <w:sdtPr>
              <w:id w:val="2074003189"/>
              <w:placeholder>
                <w:docPart w:val="5812811D2DED4622AAF33534B3A2C8CA"/>
              </w:placeholder>
              <w:temporary/>
              <w:showingPlcHdr/>
              <w15:appearance w15:val="hidden"/>
            </w:sdtPr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0334C1" w:rsidRDefault="00663258" w:rsidP="00EC0F79">
            <w:r>
              <w:t>Seeking for practical where I can utilize my skills to its maximum level to achieve organizational goals.</w:t>
            </w:r>
          </w:p>
          <w:p w:rsidR="00905129" w:rsidRPr="00AB6DD2" w:rsidRDefault="00905129" w:rsidP="00EC0F79">
            <w:pPr>
              <w:rPr>
                <w:lang w:val="en-IN"/>
              </w:rPr>
            </w:pPr>
          </w:p>
          <w:p w:rsidR="000334C1" w:rsidRDefault="004C4D90" w:rsidP="00EC0F79">
            <w:pPr>
              <w:pStyle w:val="Heading1"/>
            </w:pPr>
            <w:r>
              <w:t xml:space="preserve">Professional </w:t>
            </w:r>
            <w:sdt>
              <w:sdtPr>
                <w:id w:val="1696962928"/>
                <w:placeholder>
                  <w:docPart w:val="D2CDBA72958642CE8CE4D3031D9A1C3A"/>
                </w:placeholder>
                <w:temporary/>
                <w:showingPlcHdr/>
                <w15:appearance w15:val="hidden"/>
              </w:sdtPr>
              <w:sdtContent>
                <w:r w:rsidR="000334C1">
                  <w:t>Experience</w:t>
                </w:r>
              </w:sdtContent>
            </w:sdt>
          </w:p>
          <w:p w:rsidR="000334C1" w:rsidRPr="008322BF" w:rsidRDefault="00663258" w:rsidP="00EC0F79">
            <w:pPr>
              <w:pStyle w:val="Heading2"/>
              <w:rPr>
                <w:b/>
                <w:bCs/>
              </w:rPr>
            </w:pPr>
            <w:r w:rsidRPr="008322BF">
              <w:rPr>
                <w:b/>
                <w:bCs/>
              </w:rPr>
              <w:t>Data analyst Intern</w:t>
            </w:r>
          </w:p>
          <w:p w:rsidR="008322BF" w:rsidRDefault="008322BF" w:rsidP="00EC0F79">
            <w:pPr>
              <w:pStyle w:val="Heading3"/>
            </w:pPr>
            <w:r>
              <w:t xml:space="preserve">At </w:t>
            </w:r>
            <w:r w:rsidR="004C4D90">
              <w:t>DoWell Research India</w:t>
            </w:r>
          </w:p>
          <w:p w:rsidR="000334C1" w:rsidRDefault="000334C1" w:rsidP="00EC0F79">
            <w:pPr>
              <w:pStyle w:val="Heading3"/>
            </w:pPr>
            <w:r>
              <w:t>(</w:t>
            </w:r>
            <w:r w:rsidR="00EE4AE8">
              <w:t>Aug 2020 – Feb 2021</w:t>
            </w:r>
            <w:r>
              <w:t>)</w:t>
            </w:r>
          </w:p>
          <w:p w:rsidR="00EE4AE8" w:rsidRPr="00AB6DD2" w:rsidRDefault="00EE4AE8" w:rsidP="00EE4AE8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>Collected, cleaned and standardize data of global indicators for 16 countries using google spreadsheet.</w:t>
            </w:r>
          </w:p>
          <w:p w:rsidR="00EE4AE8" w:rsidRPr="00AB6DD2" w:rsidRDefault="00EE4AE8" w:rsidP="00EE4AE8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>Used Looker Studio to generate visualization charts like bar graph, filled map, pie chart, funnel chart and many more for making of the reports.</w:t>
            </w:r>
          </w:p>
          <w:p w:rsidR="00EE4AE8" w:rsidRPr="00AB6DD2" w:rsidRDefault="00EE4AE8" w:rsidP="00EE4AE8">
            <w:pPr>
              <w:pStyle w:val="ListParagraph"/>
              <w:numPr>
                <w:ilvl w:val="0"/>
                <w:numId w:val="5"/>
              </w:numPr>
              <w:rPr>
                <w:rStyle w:val="white-space-pre"/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>Worked with the team of data analyst and conducted analysis on data and provided insights to support business decisions.</w:t>
            </w:r>
          </w:p>
          <w:p w:rsidR="00EE4AE8" w:rsidRPr="00AB6DD2" w:rsidRDefault="00EE4AE8" w:rsidP="00EE4AE8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>Collaborated with cross functional teams to identify data trends, patterns and exchange information and complete the requirements.</w:t>
            </w:r>
          </w:p>
          <w:p w:rsidR="00EE4AE8" w:rsidRPr="00AB6DD2" w:rsidRDefault="00EE4AE8" w:rsidP="00EE4AE8">
            <w:pPr>
              <w:pStyle w:val="ListParagraph"/>
              <w:numPr>
                <w:ilvl w:val="0"/>
                <w:numId w:val="5"/>
              </w:numPr>
              <w:rPr>
                <w:lang w:val="en-IN"/>
              </w:rPr>
            </w:pPr>
            <w:r w:rsidRPr="00EE4AE8">
              <w:rPr>
                <w:rFonts w:cs="Segoe UI"/>
                <w:shd w:val="clear" w:color="auto" w:fill="FFFFFF"/>
              </w:rPr>
              <w:t>Contributed in developing and implementing data quality control measures to ensure good data and accurate data analysis.</w:t>
            </w:r>
          </w:p>
          <w:p w:rsidR="008322BF" w:rsidRDefault="008322BF" w:rsidP="00D95726">
            <w:pPr>
              <w:pStyle w:val="Heading2"/>
            </w:pPr>
          </w:p>
          <w:p w:rsidR="000334C1" w:rsidRPr="008322BF" w:rsidRDefault="008322BF" w:rsidP="00D95726">
            <w:pPr>
              <w:pStyle w:val="Heading2"/>
              <w:rPr>
                <w:b/>
                <w:bCs/>
              </w:rPr>
            </w:pPr>
            <w:r w:rsidRPr="008322BF">
              <w:rPr>
                <w:b/>
                <w:bCs/>
              </w:rPr>
              <w:t>Data Science intern</w:t>
            </w:r>
          </w:p>
          <w:p w:rsidR="008322BF" w:rsidRDefault="008322BF" w:rsidP="008322BF">
            <w:pPr>
              <w:pStyle w:val="Heading3"/>
            </w:pPr>
            <w:r>
              <w:t>At LetsGrowMore</w:t>
            </w:r>
          </w:p>
          <w:p w:rsidR="000334C1" w:rsidRDefault="000334C1" w:rsidP="00D95726">
            <w:pPr>
              <w:pStyle w:val="Heading3"/>
            </w:pPr>
            <w:r>
              <w:t>(</w:t>
            </w:r>
            <w:r w:rsidR="004C4D90">
              <w:t>Apr 2022 – May 2022</w:t>
            </w:r>
            <w:r>
              <w:t>)</w:t>
            </w:r>
          </w:p>
          <w:p w:rsidR="004C4D90" w:rsidRDefault="004C4D90" w:rsidP="004C4D90">
            <w:r>
              <w:t xml:space="preserve">Build an Iris flower classification model with Logistic Regression and working on same model predicting with Decision Tree. </w:t>
            </w:r>
          </w:p>
          <w:p w:rsidR="000334C1" w:rsidRPr="00AB6DD2" w:rsidRDefault="000334C1" w:rsidP="00D95726">
            <w:pPr>
              <w:rPr>
                <w:lang w:val="en-IN"/>
              </w:rPr>
            </w:pPr>
          </w:p>
          <w:p w:rsidR="004C4D90" w:rsidRPr="008322BF" w:rsidRDefault="004C4D90" w:rsidP="004C4D90">
            <w:pPr>
              <w:pStyle w:val="Heading2"/>
              <w:rPr>
                <w:b/>
                <w:bCs/>
              </w:rPr>
            </w:pPr>
            <w:r w:rsidRPr="008322BF">
              <w:rPr>
                <w:b/>
                <w:bCs/>
              </w:rPr>
              <w:lastRenderedPageBreak/>
              <w:t>Data Science &amp; Business analyst Intern</w:t>
            </w:r>
          </w:p>
          <w:p w:rsidR="004C4D90" w:rsidRDefault="004C4D90" w:rsidP="004C4D90">
            <w:pPr>
              <w:pStyle w:val="Heading3"/>
            </w:pPr>
            <w:r>
              <w:t>At The Sparks Foundation</w:t>
            </w:r>
          </w:p>
          <w:p w:rsidR="004C4D90" w:rsidRDefault="004C4D90" w:rsidP="004C4D90">
            <w:pPr>
              <w:pStyle w:val="Heading3"/>
            </w:pPr>
            <w:r>
              <w:t>(Aug 2020 – Feb 2021)</w:t>
            </w:r>
          </w:p>
          <w:p w:rsidR="000334C1" w:rsidRPr="00AB6DD2" w:rsidRDefault="004C4D90" w:rsidP="00D95726">
            <w:pPr>
              <w:rPr>
                <w:lang w:val="en-IN"/>
              </w:rPr>
            </w:pPr>
            <w:r>
              <w:t xml:space="preserve">Build a sales performance dashboard on tableau for US Sample store dataset and also </w:t>
            </w:r>
            <w:proofErr w:type="gramStart"/>
            <w:r>
              <w:t>a</w:t>
            </w:r>
            <w:proofErr w:type="gramEnd"/>
            <w:r>
              <w:t xml:space="preserve"> unsupervised machine learning model that predicts student’s score based upon the number of hours studied.</w:t>
            </w:r>
          </w:p>
          <w:p w:rsidR="00B85223" w:rsidRDefault="004C4D90" w:rsidP="00B85223">
            <w:pPr>
              <w:pStyle w:val="Heading1"/>
            </w:pPr>
            <w:r>
              <w:t xml:space="preserve">Professional </w:t>
            </w:r>
            <w:r w:rsidR="00DB4106">
              <w:t>Proficiencies</w:t>
            </w:r>
          </w:p>
          <w:p w:rsidR="00B85223" w:rsidRPr="00B85223" w:rsidRDefault="00B85223" w:rsidP="00B85223"/>
          <w:p w:rsidR="00B85223" w:rsidRPr="00AB6DD2" w:rsidRDefault="00B85223" w:rsidP="00B85223">
            <w:pPr>
              <w:rPr>
                <w:lang w:val="en-IN"/>
              </w:rPr>
            </w:pPr>
            <w:r w:rsidRPr="00AB6DD2">
              <w:rPr>
                <w:lang w:val="en-IN"/>
              </w:rPr>
              <w:t>•</w:t>
            </w:r>
            <w:r w:rsidRPr="00AB6DD2">
              <w:rPr>
                <w:lang w:val="en-IN"/>
              </w:rPr>
              <w:tab/>
              <w:t>Python</w:t>
            </w:r>
          </w:p>
          <w:p w:rsidR="00B85223" w:rsidRPr="00AB6DD2" w:rsidRDefault="00B85223" w:rsidP="00B85223">
            <w:pPr>
              <w:rPr>
                <w:lang w:val="en-IN"/>
              </w:rPr>
            </w:pPr>
            <w:r w:rsidRPr="00AB6DD2">
              <w:rPr>
                <w:lang w:val="en-IN"/>
              </w:rPr>
              <w:t>•</w:t>
            </w:r>
            <w:r w:rsidRPr="00AB6DD2">
              <w:rPr>
                <w:lang w:val="en-IN"/>
              </w:rPr>
              <w:tab/>
              <w:t>SQL</w:t>
            </w:r>
          </w:p>
          <w:p w:rsidR="00B85223" w:rsidRPr="00AB6DD2" w:rsidRDefault="00B85223" w:rsidP="00B85223">
            <w:pPr>
              <w:rPr>
                <w:lang w:val="en-IN"/>
              </w:rPr>
            </w:pPr>
            <w:r w:rsidRPr="00AB6DD2">
              <w:rPr>
                <w:lang w:val="en-IN"/>
              </w:rPr>
              <w:t>•</w:t>
            </w:r>
            <w:r w:rsidRPr="00AB6DD2">
              <w:rPr>
                <w:lang w:val="en-IN"/>
              </w:rPr>
              <w:tab/>
              <w:t>Statistical Data Analysis</w:t>
            </w:r>
            <w:r w:rsidRPr="00AB6DD2">
              <w:rPr>
                <w:lang w:val="en-IN"/>
              </w:rPr>
              <w:tab/>
            </w:r>
          </w:p>
          <w:p w:rsidR="00B85223" w:rsidRPr="00AB6DD2" w:rsidRDefault="00B85223" w:rsidP="00B85223">
            <w:pPr>
              <w:rPr>
                <w:lang w:val="en-IN"/>
              </w:rPr>
            </w:pPr>
            <w:r w:rsidRPr="00AB6DD2">
              <w:rPr>
                <w:lang w:val="en-IN"/>
              </w:rPr>
              <w:t>•</w:t>
            </w:r>
            <w:r w:rsidRPr="00AB6DD2">
              <w:rPr>
                <w:lang w:val="en-IN"/>
              </w:rPr>
              <w:tab/>
              <w:t xml:space="preserve">Machine Learning </w:t>
            </w:r>
          </w:p>
          <w:p w:rsidR="00B85223" w:rsidRPr="00AB6DD2" w:rsidRDefault="00B85223" w:rsidP="00B85223">
            <w:pPr>
              <w:rPr>
                <w:lang w:val="en-IN"/>
              </w:rPr>
            </w:pPr>
            <w:r w:rsidRPr="00AB6DD2">
              <w:rPr>
                <w:lang w:val="en-IN"/>
              </w:rPr>
              <w:t>•</w:t>
            </w:r>
            <w:r w:rsidRPr="00AB6DD2">
              <w:rPr>
                <w:lang w:val="en-IN"/>
              </w:rPr>
              <w:tab/>
              <w:t>Data Analysis</w:t>
            </w:r>
          </w:p>
          <w:p w:rsidR="00B85223" w:rsidRPr="00AB6DD2" w:rsidRDefault="00B85223" w:rsidP="00B85223">
            <w:pPr>
              <w:rPr>
                <w:lang w:val="en-IN"/>
              </w:rPr>
            </w:pPr>
            <w:r w:rsidRPr="00AB6DD2">
              <w:rPr>
                <w:lang w:val="en-IN"/>
              </w:rPr>
              <w:t>•</w:t>
            </w:r>
            <w:r w:rsidRPr="00AB6DD2">
              <w:rPr>
                <w:lang w:val="en-IN"/>
              </w:rPr>
              <w:tab/>
              <w:t>Data Visualization</w:t>
            </w:r>
          </w:p>
          <w:p w:rsidR="00B85223" w:rsidRPr="00AB6DD2" w:rsidRDefault="00B85223" w:rsidP="00B85223">
            <w:pPr>
              <w:rPr>
                <w:lang w:val="en-IN"/>
              </w:rPr>
            </w:pPr>
          </w:p>
          <w:p w:rsidR="00B85223" w:rsidRDefault="00B85223" w:rsidP="00B85223">
            <w:pPr>
              <w:pStyle w:val="Heading1"/>
            </w:pPr>
            <w:r>
              <w:t>Certificat</w:t>
            </w:r>
            <w:r w:rsidR="00723DB0">
              <w:t>ions</w:t>
            </w:r>
          </w:p>
          <w:p w:rsidR="005D77B5" w:rsidRDefault="00B85223" w:rsidP="005D77B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Python (Basics) by Hacker Rank</w:t>
            </w:r>
          </w:p>
          <w:p w:rsidR="00B85223" w:rsidRDefault="00B85223" w:rsidP="005D77B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SQL (Basics) by Hacker Rank</w:t>
            </w:r>
          </w:p>
          <w:p w:rsidR="00B85223" w:rsidRDefault="00B85223" w:rsidP="005D77B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Style w:val="Strong"/>
                <w:b w:val="0"/>
                <w:bCs w:val="0"/>
              </w:rPr>
            </w:pPr>
            <w:r w:rsidRPr="005D77B5">
              <w:rPr>
                <w:rStyle w:val="Strong"/>
                <w:b w:val="0"/>
                <w:bCs w:val="0"/>
              </w:rPr>
              <w:t>Data Science 101 by IBM Developer Skills Network</w:t>
            </w:r>
          </w:p>
          <w:p w:rsidR="005D77B5" w:rsidRPr="005D77B5" w:rsidRDefault="005D77B5" w:rsidP="005D77B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Style w:val="Strong"/>
                <w:b w:val="0"/>
                <w:bCs w:val="0"/>
              </w:rPr>
            </w:pPr>
            <w:r>
              <w:t xml:space="preserve">Data Analysis with Python </w:t>
            </w:r>
            <w:r w:rsidRPr="005D77B5">
              <w:t xml:space="preserve">by </w:t>
            </w:r>
            <w:r w:rsidRPr="005D77B5">
              <w:rPr>
                <w:rStyle w:val="Strong"/>
                <w:b w:val="0"/>
                <w:bCs w:val="0"/>
                <w:color w:val="4E4E4E"/>
              </w:rPr>
              <w:t>IBM Developer Skills Network</w:t>
            </w:r>
          </w:p>
          <w:p w:rsidR="00B85223" w:rsidRPr="005D77B5" w:rsidRDefault="00B85223" w:rsidP="00955841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Style w:val="Strong"/>
                <w:b w:val="0"/>
                <w:bCs w:val="0"/>
              </w:rPr>
            </w:pPr>
            <w:r w:rsidRPr="005D77B5">
              <w:rPr>
                <w:rStyle w:val="Strong"/>
                <w:b w:val="0"/>
                <w:bCs w:val="0"/>
              </w:rPr>
              <w:t>Data Analytics Consulting Virtual Internship by KPMG</w:t>
            </w:r>
            <w:r w:rsidR="005D77B5">
              <w:rPr>
                <w:rStyle w:val="Strong"/>
                <w:b w:val="0"/>
                <w:bCs w:val="0"/>
              </w:rPr>
              <w:t xml:space="preserve"> </w:t>
            </w:r>
            <w:r w:rsidRPr="005D77B5">
              <w:rPr>
                <w:rStyle w:val="Strong"/>
                <w:b w:val="0"/>
                <w:bCs w:val="0"/>
              </w:rPr>
              <w:t>(Completed tasks like</w:t>
            </w:r>
            <w:r>
              <w:rPr>
                <w:rStyle w:val="Strong"/>
              </w:rPr>
              <w:t xml:space="preserve"> </w:t>
            </w:r>
            <w:r>
              <w:t>Data Quality Assessment, Data Insights and Presentation</w:t>
            </w:r>
            <w:r>
              <w:rPr>
                <w:rStyle w:val="Strong"/>
              </w:rPr>
              <w:t>)</w:t>
            </w:r>
          </w:p>
          <w:p w:rsidR="005D77B5" w:rsidRPr="005D77B5" w:rsidRDefault="005D77B5" w:rsidP="005D77B5">
            <w:pPr>
              <w:spacing w:line="240" w:lineRule="auto"/>
              <w:rPr>
                <w:rStyle w:val="Strong"/>
                <w:b w:val="0"/>
                <w:bCs w:val="0"/>
              </w:rPr>
            </w:pPr>
          </w:p>
          <w:p w:rsidR="005D77B5" w:rsidRDefault="005D77B5" w:rsidP="005D77B5">
            <w:pPr>
              <w:pStyle w:val="Heading1"/>
            </w:pPr>
            <w:r>
              <w:t>Projects</w:t>
            </w:r>
          </w:p>
          <w:p w:rsidR="005D77B5" w:rsidRDefault="005D77B5" w:rsidP="005D77B5">
            <w:pPr>
              <w:pStyle w:val="ListParagraph"/>
              <w:numPr>
                <w:ilvl w:val="0"/>
                <w:numId w:val="14"/>
              </w:numPr>
            </w:pPr>
            <w:r>
              <w:t>Sales Performance Dashboard</w:t>
            </w:r>
          </w:p>
          <w:p w:rsidR="005D77B5" w:rsidRDefault="005D77B5" w:rsidP="005D77B5">
            <w:pPr>
              <w:pStyle w:val="ListParagraph"/>
              <w:numPr>
                <w:ilvl w:val="0"/>
                <w:numId w:val="14"/>
              </w:numPr>
            </w:pPr>
            <w:r>
              <w:t>WhatsApp Chat Analyzer</w:t>
            </w:r>
          </w:p>
          <w:p w:rsidR="00AB6DD2" w:rsidRPr="005D77B5" w:rsidRDefault="00AB6DD2" w:rsidP="005D77B5">
            <w:pPr>
              <w:pStyle w:val="ListParagraph"/>
              <w:numPr>
                <w:ilvl w:val="0"/>
                <w:numId w:val="14"/>
              </w:numPr>
            </w:pPr>
            <w:r>
              <w:t>Digital Resume</w:t>
            </w:r>
          </w:p>
          <w:p w:rsidR="00B85223" w:rsidRPr="00B85223" w:rsidRDefault="00B85223" w:rsidP="00B85223"/>
          <w:p w:rsidR="00B85223" w:rsidRPr="00B85223" w:rsidRDefault="00B85223" w:rsidP="00B85223">
            <w:pPr>
              <w:rPr>
                <w:lang w:val="it-IT"/>
              </w:rPr>
            </w:pPr>
          </w:p>
          <w:p w:rsidR="000334C1" w:rsidRPr="00B85223" w:rsidRDefault="000334C1" w:rsidP="00B85223">
            <w:pPr>
              <w:rPr>
                <w:lang w:val="it-IT"/>
              </w:rPr>
            </w:pPr>
          </w:p>
        </w:tc>
      </w:tr>
      <w:tr w:rsidR="000334C1" w:rsidRPr="008A171A" w:rsidTr="005C2A8D">
        <w:trPr>
          <w:trHeight w:val="4176"/>
        </w:trPr>
        <w:tc>
          <w:tcPr>
            <w:tcW w:w="3544" w:type="dxa"/>
            <w:gridSpan w:val="6"/>
          </w:tcPr>
          <w:p w:rsidR="000334C1" w:rsidRPr="005D77B5" w:rsidRDefault="00D669D2" w:rsidP="00663258">
            <w:pPr>
              <w:pStyle w:val="AboutMe"/>
              <w:rPr>
                <w:b/>
                <w:bCs/>
              </w:rPr>
            </w:pPr>
            <w:r w:rsidRPr="005D77B5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1472095</wp:posOffset>
                      </wp:positionV>
                      <wp:extent cx="2666362" cy="3913363"/>
                      <wp:effectExtent l="0" t="0" r="1270" b="0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6362" cy="3913363"/>
                                <a:chOff x="0" y="0"/>
                                <a:chExt cx="2665730" cy="3912326"/>
                              </a:xfrm>
                              <a:solidFill>
                                <a:schemeClr val="accent1"/>
                              </a:solidFill>
                            </wpg:grpSpPr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  <a:grpFill/>
                              </wpg:grpSpPr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Triangle 34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3" name="Right Triangle 83"/>
                              <wps:cNvSpPr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ight Triangle 87"/>
                              <wps:cNvSpPr/>
                              <wps:spPr>
                                <a:xfrm flipH="1">
                                  <a:off x="1330728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BF7840" id="Group 78" o:spid="_x0000_s1026" style="position:absolute;margin-left:-21.6pt;margin-top:115.9pt;width:209.95pt;height:308.15pt;z-index:-251578368" coordsize="26657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">
                      <v:group id="Group 79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81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<v:shape id="Triangle 34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</v:group>
                      <v:shape id="Right Triangle 83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<v:shape id="Right Triangle 87" o:spid="_x0000_s1031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</v:group>
                  </w:pict>
                </mc:Fallback>
              </mc:AlternateContent>
            </w:r>
            <w:r w:rsidR="005D77B5" w:rsidRPr="005D77B5">
              <w:rPr>
                <w:b/>
                <w:bCs/>
              </w:rPr>
              <w:t>Currently</w:t>
            </w:r>
            <w:r w:rsidR="00663258" w:rsidRPr="005D77B5">
              <w:rPr>
                <w:b/>
                <w:bCs/>
              </w:rPr>
              <w:t xml:space="preserve"> pursuing my undergraduate degree and seeking for practical where I can utilize my skills to its maximum level to achieve organizational goals.</w:t>
            </w:r>
          </w:p>
        </w:tc>
        <w:tc>
          <w:tcPr>
            <w:tcW w:w="596" w:type="dxa"/>
            <w:vMerge/>
          </w:tcPr>
          <w:p w:rsidR="000334C1" w:rsidRPr="00AB6DD2" w:rsidRDefault="000334C1" w:rsidP="008A171A">
            <w:pPr>
              <w:pStyle w:val="AboutMe"/>
              <w:rPr>
                <w:lang w:val="en-IN"/>
              </w:rPr>
            </w:pPr>
          </w:p>
        </w:tc>
        <w:tc>
          <w:tcPr>
            <w:tcW w:w="7236" w:type="dxa"/>
            <w:vMerge/>
          </w:tcPr>
          <w:p w:rsidR="000334C1" w:rsidRPr="00AB6DD2" w:rsidRDefault="000334C1" w:rsidP="008A171A">
            <w:pPr>
              <w:pStyle w:val="AboutMe"/>
              <w:rPr>
                <w:lang w:val="en-IN"/>
              </w:rPr>
            </w:pPr>
          </w:p>
        </w:tc>
      </w:tr>
      <w:tr w:rsidR="000334C1" w:rsidRPr="004A28EA" w:rsidTr="005C2A8D">
        <w:trPr>
          <w:trHeight w:val="540"/>
        </w:trPr>
        <w:tc>
          <w:tcPr>
            <w:tcW w:w="316" w:type="dxa"/>
          </w:tcPr>
          <w:p w:rsidR="000334C1" w:rsidRPr="00AB6DD2" w:rsidRDefault="000334C1" w:rsidP="004A28EA">
            <w:pPr>
              <w:pStyle w:val="Heading4"/>
              <w:rPr>
                <w:lang w:val="en-IN"/>
              </w:rPr>
            </w:pPr>
          </w:p>
        </w:tc>
        <w:sdt>
          <w:sdtPr>
            <w:rPr>
              <w:b/>
              <w:bCs/>
            </w:rPr>
            <w:id w:val="1050265814"/>
            <w:placeholder>
              <w:docPart w:val="F70B6D00D47840209D9F4924E932828D"/>
            </w:placeholder>
            <w:temporary/>
            <w:showingPlcHdr/>
            <w15:appearance w15:val="hidden"/>
          </w:sdtPr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Pr="005D77B5" w:rsidRDefault="000334C1" w:rsidP="004A28EA">
                <w:pPr>
                  <w:pStyle w:val="Heading4"/>
                  <w:rPr>
                    <w:b/>
                    <w:bCs/>
                  </w:rPr>
                </w:pPr>
                <w:r w:rsidRPr="005D77B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394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596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5C2A8D">
        <w:trPr>
          <w:trHeight w:val="620"/>
        </w:trPr>
        <w:tc>
          <w:tcPr>
            <w:tcW w:w="450" w:type="dxa"/>
            <w:gridSpan w:val="2"/>
            <w:vAlign w:val="center"/>
          </w:tcPr>
          <w:p w:rsidR="000334C1" w:rsidRPr="00B8453F" w:rsidRDefault="00DB4106" w:rsidP="00BE5968">
            <w:r>
              <w:pict w14:anchorId="524ECF46">
                <v:shape id="Graphic 4" o:spid="_x0000_i1027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3094" w:type="dxa"/>
            <w:gridSpan w:val="4"/>
            <w:vAlign w:val="center"/>
          </w:tcPr>
          <w:p w:rsidR="000334C1" w:rsidRPr="00D669D2" w:rsidRDefault="00905129" w:rsidP="00BE5968">
            <w:pPr>
              <w:pStyle w:val="Contact1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DFA38C" wp14:editId="0291FF0A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35560</wp:posOffset>
                      </wp:positionV>
                      <wp:extent cx="2440305" cy="295275"/>
                      <wp:effectExtent l="0" t="0" r="0" b="0"/>
                      <wp:wrapNone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030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05129" w:rsidRPr="00905129" w:rsidRDefault="00905129" w:rsidP="0090512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IN"/>
                                    </w:rPr>
                                  </w:pPr>
                                  <w:r w:rsidRPr="0090512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IN"/>
                                    </w:rPr>
                                    <w:t>darshankholakiya12@</w:t>
                                  </w:r>
                                  <w:r w:rsidRPr="0090512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IN"/>
                                    </w:rPr>
                                    <w:t>gmail</w:t>
                                  </w:r>
                                  <w:r w:rsidRPr="0090512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1"/>
                                      <w:szCs w:val="21"/>
                                      <w:lang w:val="en-IN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FA3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-10pt;margin-top:2.8pt;width:192.1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" filled="f" stroked="f" strokeweight=".5pt">
                      <v:textbox>
                        <w:txbxContent>
                          <w:p w:rsidR="00905129" w:rsidRPr="00905129" w:rsidRDefault="00905129" w:rsidP="0090512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905129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darshankholakiya12@</w:t>
                            </w:r>
                            <w:r w:rsidRPr="0090512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gmail</w:t>
                            </w:r>
                            <w:r w:rsidRPr="00905129">
                              <w:rPr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IN"/>
                              </w:rPr>
                              <w:t>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6" w:type="dxa"/>
            <w:vMerge w:val="restart"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5C2A8D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663258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67946C0F" wp14:editId="4402713D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985F16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4" w:type="dxa"/>
            <w:gridSpan w:val="4"/>
            <w:vAlign w:val="center"/>
          </w:tcPr>
          <w:p w:rsidR="000334C1" w:rsidRPr="00663258" w:rsidRDefault="00663258" w:rsidP="00BE5968">
            <w:pPr>
              <w:pStyle w:val="Contact1"/>
              <w:rPr>
                <w:b/>
                <w:bCs/>
              </w:rPr>
            </w:pPr>
            <w:r w:rsidRPr="00663258">
              <w:rPr>
                <w:b/>
                <w:bCs/>
              </w:rPr>
              <w:t>7710020979</w:t>
            </w:r>
          </w:p>
        </w:tc>
        <w:tc>
          <w:tcPr>
            <w:tcW w:w="596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5C2A8D">
        <w:trPr>
          <w:trHeight w:val="540"/>
        </w:trPr>
        <w:tc>
          <w:tcPr>
            <w:tcW w:w="450" w:type="dxa"/>
            <w:gridSpan w:val="2"/>
            <w:vAlign w:val="center"/>
          </w:tcPr>
          <w:p w:rsidR="000334C1" w:rsidRPr="00B8453F" w:rsidRDefault="00663258" w:rsidP="00BE5968">
            <w:r>
              <w:rPr>
                <w:noProof/>
              </w:rPr>
              <w:drawing>
                <wp:inline distT="0" distB="0" distL="0" distR="0" wp14:anchorId="0BCA12CE" wp14:editId="62401019">
                  <wp:extent cx="206734" cy="206734"/>
                  <wp:effectExtent l="0" t="0" r="3175" b="3175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8380" cy="21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gridSpan w:val="4"/>
            <w:vAlign w:val="center"/>
          </w:tcPr>
          <w:p w:rsidR="000334C1" w:rsidRPr="00663258" w:rsidRDefault="00663258" w:rsidP="00BE5968">
            <w:pPr>
              <w:pStyle w:val="Contact1"/>
              <w:rPr>
                <w:b/>
                <w:bCs/>
              </w:rPr>
            </w:pPr>
            <w:r w:rsidRPr="00663258">
              <w:rPr>
                <w:b/>
                <w:bCs/>
              </w:rPr>
              <w:t>Mumbai, Maharashtra</w:t>
            </w:r>
          </w:p>
        </w:tc>
        <w:tc>
          <w:tcPr>
            <w:tcW w:w="596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5C2A8D">
        <w:trPr>
          <w:trHeight w:val="1584"/>
        </w:trPr>
        <w:tc>
          <w:tcPr>
            <w:tcW w:w="3544" w:type="dxa"/>
            <w:gridSpan w:val="6"/>
            <w:vAlign w:val="center"/>
          </w:tcPr>
          <w:p w:rsidR="000334C1" w:rsidRDefault="000334C1" w:rsidP="00BE5968">
            <w:pPr>
              <w:pStyle w:val="Contact2"/>
            </w:pPr>
          </w:p>
          <w:p w:rsidR="000334C1" w:rsidRDefault="00D669D2" w:rsidP="00BE5968">
            <w:pPr>
              <w:pStyle w:val="Contact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285115</wp:posOffset>
                      </wp:positionV>
                      <wp:extent cx="2669540" cy="3924300"/>
                      <wp:effectExtent l="0" t="0" r="0" b="127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3924300"/>
                                <a:chOff x="0" y="0"/>
                                <a:chExt cx="2668814" cy="3912326"/>
                              </a:xfrm>
                              <a:solidFill>
                                <a:schemeClr val="accent1"/>
                              </a:solidFill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  <a:grpFill/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riangle 8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Right Triangle 10"/>
                              <wps:cNvSpPr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ight Triangle 11"/>
                              <wps:cNvSpPr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0352CC" id="Group 12" o:spid="_x0000_s1026" style="position:absolute;margin-left:-21.6pt;margin-top:22.45pt;width:210.2pt;height:309pt;z-index:-251581440;mso-width-relative:margin;mso-height-relative:margin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">
                      <v:group id="Group 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angle 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<v:shape id="Triangle 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</v:group>
                      <v:shape id="Right Triangle 10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<v:shape id="Right Triangle 11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</v:group>
                  </w:pict>
                </mc:Fallback>
              </mc:AlternateContent>
            </w:r>
          </w:p>
        </w:tc>
        <w:tc>
          <w:tcPr>
            <w:tcW w:w="596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5C2A8D">
        <w:trPr>
          <w:trHeight w:val="1008"/>
        </w:trPr>
        <w:tc>
          <w:tcPr>
            <w:tcW w:w="3544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596" w:type="dxa"/>
            <w:vMerge/>
          </w:tcPr>
          <w:p w:rsidR="000334C1" w:rsidRDefault="000334C1" w:rsidP="004A28EA"/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5C2A8D">
        <w:trPr>
          <w:trHeight w:val="585"/>
        </w:trPr>
        <w:tc>
          <w:tcPr>
            <w:tcW w:w="450" w:type="dxa"/>
            <w:gridSpan w:val="2"/>
          </w:tcPr>
          <w:p w:rsidR="000334C1" w:rsidRPr="005D77B5" w:rsidRDefault="000334C1" w:rsidP="00453A7B">
            <w:pPr>
              <w:pStyle w:val="Heading4"/>
              <w:rPr>
                <w:b/>
                <w:bCs/>
              </w:rPr>
            </w:pPr>
          </w:p>
        </w:tc>
        <w:tc>
          <w:tcPr>
            <w:tcW w:w="2700" w:type="dxa"/>
            <w:gridSpan w:val="3"/>
            <w:tcBorders>
              <w:bottom w:val="single" w:sz="4" w:space="0" w:color="FFFFFF" w:themeColor="background1"/>
            </w:tcBorders>
          </w:tcPr>
          <w:p w:rsidR="000334C1" w:rsidRPr="005D77B5" w:rsidRDefault="004C4D90" w:rsidP="00453A7B">
            <w:pPr>
              <w:pStyle w:val="Heading4"/>
              <w:rPr>
                <w:b/>
                <w:bCs/>
              </w:rPr>
            </w:pPr>
            <w:r w:rsidRPr="005D77B5">
              <w:rPr>
                <w:b/>
                <w:bCs/>
              </w:rPr>
              <w:t>Qualification</w:t>
            </w:r>
          </w:p>
        </w:tc>
        <w:tc>
          <w:tcPr>
            <w:tcW w:w="394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596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5C2A8D">
        <w:trPr>
          <w:trHeight w:val="170"/>
        </w:trPr>
        <w:tc>
          <w:tcPr>
            <w:tcW w:w="3544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596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5C2A8D">
        <w:trPr>
          <w:trHeight w:val="1107"/>
        </w:trPr>
        <w:tc>
          <w:tcPr>
            <w:tcW w:w="45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418009B" wp14:editId="5DCD3C52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gridSpan w:val="4"/>
          </w:tcPr>
          <w:p w:rsidR="000334C1" w:rsidRPr="00AB6DD2" w:rsidRDefault="005C2A8D" w:rsidP="00453A7B">
            <w:pPr>
              <w:pStyle w:val="Heading5"/>
              <w:rPr>
                <w:noProof/>
                <w:lang w:val="en-IN"/>
              </w:rPr>
            </w:pPr>
            <w:r w:rsidRPr="00AB6DD2">
              <w:rPr>
                <w:noProof/>
                <w:lang w:val="en-IN"/>
              </w:rPr>
              <w:t>KES Shroff College</w:t>
            </w:r>
          </w:p>
          <w:p w:rsidR="000334C1" w:rsidRDefault="005C2A8D" w:rsidP="00453A7B">
            <w:pPr>
              <w:pStyle w:val="Contact1"/>
            </w:pPr>
            <w:r>
              <w:t>BSc. Data Science</w:t>
            </w:r>
          </w:p>
          <w:p w:rsidR="000334C1" w:rsidRPr="00791376" w:rsidRDefault="005C2A8D" w:rsidP="00453A7B">
            <w:pPr>
              <w:pStyle w:val="Heading6"/>
            </w:pPr>
            <w:r>
              <w:t>Present</w:t>
            </w:r>
          </w:p>
        </w:tc>
        <w:tc>
          <w:tcPr>
            <w:tcW w:w="596" w:type="dxa"/>
            <w:vMerge/>
          </w:tcPr>
          <w:p w:rsidR="000334C1" w:rsidRPr="00C62E97" w:rsidRDefault="000334C1" w:rsidP="00453A7B"/>
        </w:tc>
        <w:tc>
          <w:tcPr>
            <w:tcW w:w="72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  <w:tr w:rsidR="00D669D2" w:rsidRPr="00C62E97" w:rsidTr="005C2A8D">
        <w:trPr>
          <w:trHeight w:val="1107"/>
        </w:trPr>
        <w:tc>
          <w:tcPr>
            <w:tcW w:w="450" w:type="dxa"/>
            <w:gridSpan w:val="2"/>
          </w:tcPr>
          <w:p w:rsidR="00D669D2" w:rsidRDefault="00D669D2" w:rsidP="00D669D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-274320</wp:posOffset>
                      </wp:positionH>
                      <wp:positionV relativeFrom="paragraph">
                        <wp:posOffset>405228</wp:posOffset>
                      </wp:positionV>
                      <wp:extent cx="2665730" cy="4039479"/>
                      <wp:effectExtent l="0" t="0" r="127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5730" cy="4039479"/>
                                <a:chOff x="0" y="0"/>
                                <a:chExt cx="2668814" cy="3912326"/>
                              </a:xfrm>
                              <a:solidFill>
                                <a:schemeClr val="accent1"/>
                              </a:solidFill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  <a:grpFill/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riangle 22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ight Triangle 24"/>
                              <wps:cNvSpPr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EFB0F" id="Group 19" o:spid="_x0000_s1026" style="position:absolute;margin-left:-21.6pt;margin-top:31.9pt;width:209.9pt;height:318.05pt;z-index:-251578368;mso-width-relative:margin;mso-height-relative:margin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">
                      <v:group id="Group 20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8a2387 [3204]" stroked="f" strokeweight="1pt"/>
                        <v:shape id="Triangle 22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</v:group>
                      <v:shape id="Right Triangle 23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<v:shape id="Right Triangle 24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93B69C" wp14:editId="06D15D76">
                  <wp:extent cx="2063164" cy="59309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56" cy="59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gridSpan w:val="4"/>
          </w:tcPr>
          <w:p w:rsidR="00D669D2" w:rsidRPr="00150383" w:rsidRDefault="00D669D2" w:rsidP="00D669D2">
            <w:pPr>
              <w:pStyle w:val="Heading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Shri t.p. bhatia</w:t>
            </w:r>
          </w:p>
          <w:p w:rsidR="00D669D2" w:rsidRPr="00150383" w:rsidRDefault="00D669D2" w:rsidP="00D669D2">
            <w:pPr>
              <w:pStyle w:val="Contact1"/>
            </w:pPr>
            <w:r>
              <w:t>Higher Secondary Certificate</w:t>
            </w:r>
            <w:r w:rsidR="00EE4AE8">
              <w:t xml:space="preserve"> </w:t>
            </w:r>
            <w:r>
              <w:t>(HSC)</w:t>
            </w:r>
          </w:p>
          <w:p w:rsidR="00D669D2" w:rsidRPr="00D669D2" w:rsidRDefault="00D669D2" w:rsidP="00D669D2">
            <w:pPr>
              <w:pStyle w:val="Heading6"/>
              <w:rPr>
                <w:rFonts w:asciiTheme="minorHAnsi" w:eastAsiaTheme="minorHAnsi" w:hAnsiTheme="minorHAnsi" w:cstheme="minorBidi"/>
                <w:i w:val="0"/>
                <w:color w:val="595959" w:themeColor="text1" w:themeTint="A6"/>
              </w:rPr>
            </w:pPr>
            <w:r>
              <w:t>2018-2020</w:t>
            </w:r>
          </w:p>
        </w:tc>
        <w:tc>
          <w:tcPr>
            <w:tcW w:w="596" w:type="dxa"/>
            <w:vMerge/>
          </w:tcPr>
          <w:p w:rsidR="00D669D2" w:rsidRPr="00C62E97" w:rsidRDefault="00D669D2" w:rsidP="00D669D2"/>
        </w:tc>
        <w:tc>
          <w:tcPr>
            <w:tcW w:w="7236" w:type="dxa"/>
            <w:vMerge/>
          </w:tcPr>
          <w:p w:rsidR="00D669D2" w:rsidRPr="00C62E97" w:rsidRDefault="00D669D2" w:rsidP="00D669D2">
            <w:pPr>
              <w:pStyle w:val="Title"/>
            </w:pPr>
          </w:p>
        </w:tc>
      </w:tr>
      <w:tr w:rsidR="00D669D2" w:rsidRPr="00C62E97" w:rsidTr="005C2A8D">
        <w:trPr>
          <w:trHeight w:val="1107"/>
        </w:trPr>
        <w:tc>
          <w:tcPr>
            <w:tcW w:w="450" w:type="dxa"/>
            <w:gridSpan w:val="2"/>
          </w:tcPr>
          <w:p w:rsidR="00D669D2" w:rsidRDefault="00D669D2" w:rsidP="00D669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48DF99" wp14:editId="4AB6A615">
                  <wp:extent cx="2063164" cy="59309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56" cy="59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4" w:type="dxa"/>
            <w:gridSpan w:val="4"/>
          </w:tcPr>
          <w:p w:rsidR="00D669D2" w:rsidRPr="00150383" w:rsidRDefault="00D669D2" w:rsidP="00D669D2">
            <w:pPr>
              <w:pStyle w:val="Heading5"/>
              <w:rPr>
                <w:sz w:val="22"/>
                <w:szCs w:val="22"/>
              </w:rPr>
            </w:pPr>
            <w:r w:rsidRPr="00150383">
              <w:rPr>
                <w:sz w:val="22"/>
                <w:szCs w:val="22"/>
              </w:rPr>
              <w:t xml:space="preserve">Rustomjee </w:t>
            </w:r>
            <w:r>
              <w:rPr>
                <w:sz w:val="22"/>
                <w:szCs w:val="22"/>
              </w:rPr>
              <w:t>in</w:t>
            </w:r>
            <w:r w:rsidRPr="00150383">
              <w:rPr>
                <w:sz w:val="22"/>
                <w:szCs w:val="22"/>
              </w:rPr>
              <w:t>ternational</w:t>
            </w:r>
          </w:p>
          <w:p w:rsidR="00D669D2" w:rsidRPr="00150383" w:rsidRDefault="00D669D2" w:rsidP="00D669D2">
            <w:pPr>
              <w:pStyle w:val="Contact1"/>
            </w:pPr>
            <w:r>
              <w:t xml:space="preserve">Secondary School </w:t>
            </w:r>
            <w:r w:rsidR="00EE4AE8">
              <w:t>Certificate (</w:t>
            </w:r>
            <w:r>
              <w:t>SSC)</w:t>
            </w:r>
          </w:p>
          <w:p w:rsidR="00D669D2" w:rsidRPr="00D669D2" w:rsidRDefault="00D669D2" w:rsidP="00D669D2">
            <w:pPr>
              <w:pStyle w:val="Heading6"/>
              <w:rPr>
                <w:rFonts w:asciiTheme="minorHAnsi" w:eastAsiaTheme="minorHAnsi" w:hAnsiTheme="minorHAnsi" w:cstheme="minorBidi"/>
                <w:i w:val="0"/>
                <w:color w:val="595959" w:themeColor="text1" w:themeTint="A6"/>
              </w:rPr>
            </w:pPr>
            <w:r>
              <w:t>2007-2018</w:t>
            </w:r>
          </w:p>
        </w:tc>
        <w:tc>
          <w:tcPr>
            <w:tcW w:w="596" w:type="dxa"/>
            <w:vMerge/>
          </w:tcPr>
          <w:p w:rsidR="00D669D2" w:rsidRPr="00C62E97" w:rsidRDefault="00D669D2" w:rsidP="00D669D2"/>
        </w:tc>
        <w:tc>
          <w:tcPr>
            <w:tcW w:w="7236" w:type="dxa"/>
            <w:vMerge/>
          </w:tcPr>
          <w:p w:rsidR="00D669D2" w:rsidRPr="00C62E97" w:rsidRDefault="00D669D2" w:rsidP="00D669D2">
            <w:pPr>
              <w:pStyle w:val="Title"/>
            </w:pPr>
          </w:p>
        </w:tc>
      </w:tr>
      <w:tr w:rsidR="00D669D2" w:rsidRPr="00124ED6" w:rsidTr="005C2A8D">
        <w:trPr>
          <w:trHeight w:val="1445"/>
        </w:trPr>
        <w:tc>
          <w:tcPr>
            <w:tcW w:w="450" w:type="dxa"/>
            <w:gridSpan w:val="2"/>
          </w:tcPr>
          <w:p w:rsidR="00D669D2" w:rsidRPr="00124ED6" w:rsidRDefault="00D669D2" w:rsidP="00D669D2">
            <w:pPr>
              <w:rPr>
                <w:noProof/>
                <w:lang w:val="it-IT"/>
              </w:rPr>
            </w:pPr>
          </w:p>
        </w:tc>
        <w:tc>
          <w:tcPr>
            <w:tcW w:w="3094" w:type="dxa"/>
            <w:gridSpan w:val="4"/>
          </w:tcPr>
          <w:p w:rsidR="00D669D2" w:rsidRPr="00887E05" w:rsidRDefault="00B85223" w:rsidP="00D669D2">
            <w:pPr>
              <w:pStyle w:val="Heading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-558165</wp:posOffset>
                      </wp:positionH>
                      <wp:positionV relativeFrom="paragraph">
                        <wp:posOffset>-1320800</wp:posOffset>
                      </wp:positionV>
                      <wp:extent cx="2679798" cy="13239750"/>
                      <wp:effectExtent l="0" t="0" r="6350" b="0"/>
                      <wp:wrapNone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98" cy="13239750"/>
                                <a:chOff x="0" y="0"/>
                                <a:chExt cx="2679798" cy="13239750"/>
                              </a:xfrm>
                            </wpg:grpSpPr>
                            <wpg:grpSp>
                              <wpg:cNvPr id="107" name="Group 107"/>
                              <wpg:cNvGrpSpPr/>
                              <wpg:grpSpPr>
                                <a:xfrm>
                                  <a:off x="0" y="3115994"/>
                                  <a:ext cx="2665730" cy="3912870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08" name="Group 108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09" name="Rectangle 109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0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1" name="Right Triangle 111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Right Triangle 112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7034" y="0"/>
                                  <a:ext cx="2666362" cy="3913363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114" name="Group 114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115" name="Rectangle 115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6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7" name="Right Triangle 117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Right Triangle 118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15" name="Group 215"/>
                              <wpg:cNvGrpSpPr/>
                              <wpg:grpSpPr>
                                <a:xfrm>
                                  <a:off x="0" y="9326880"/>
                                  <a:ext cx="2665730" cy="3912870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16" name="Group 21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8" name="Rectangle 218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9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0" name="Right Triangle 22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Right Triangle 221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 222"/>
                              <wpg:cNvGrpSpPr/>
                              <wpg:grpSpPr>
                                <a:xfrm>
                                  <a:off x="14068" y="6231988"/>
                                  <a:ext cx="2665730" cy="3912870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23" name="Group 223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6" name="Right Triangle 226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Right Triangle 22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E0817D" id="Group 229" o:spid="_x0000_s1026" style="position:absolute;margin-left:-43.95pt;margin-top:-104pt;width:211pt;height:1042.5pt;z-index:-251568128" coordsize="26797,1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">
                      <v:group id="Group 107" o:spid="_x0000_s1027" style="position:absolute;top:31159;width:26657;height:39129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<v:group id="Group 108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<v:rect id="Rectangle 109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vsLwQAAANw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z77h/ky6QE5uAAAA//8DAFBLAQItABQABgAIAAAAIQDb4fbL7gAAAIUBAAATAAAAAAAAAAAAAAAA&#10;AAAAAABbQ29udGVudF9UeXBlc10ueG1sUEsBAi0AFAAGAAgAAAAhAFr0LFu/AAAAFQEAAAsAAAAA&#10;AAAAAAAAAAAAHwEAAF9yZWxzLy5yZWxzUEsBAi0AFAAGAAgAAAAhALnq+wvBAAAA3AAAAA8AAAAA&#10;AAAAAAAAAAAABwIAAGRycy9kb3ducmV2LnhtbFBLBQYAAAAAAwADALcAAAD1AgAAAAA=&#10;" filled="f" stroked="f" strokeweight="1pt"/>
                          <v:shape id="Triangle 34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" filled="f" stroked="f" strokeweight="1pt"/>
                        </v:group>
                        <v:shape id="Right Triangle 111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" filled="f" stroked="f" strokeweight="1pt"/>
                        <v:shape id="Right Triangle 112" o:spid="_x0000_s1032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" filled="f" stroked="f" strokeweight="1pt"/>
                      </v:group>
                      <v:group id="Group 113" o:spid="_x0000_s1033" style="position:absolute;left:70;width:26663;height:3913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group id="Group 114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rect id="Rectangle 115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      <v:shape id="Triangle 34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" filled="f" stroked="f" strokeweight="1pt"/>
                        </v:group>
                        <v:shape id="Right Triangle 117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" filled="f" stroked="f" strokeweight="1pt"/>
                        <v:shape id="Right Triangle 118" o:spid="_x0000_s1038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" filled="f" stroked="f" strokeweight="1pt"/>
                      </v:group>
                      <v:group id="Group 215" o:spid="_x0000_s1039" style="position:absolute;top:93268;width:26657;height:39129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<v:group id="Group 216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<v:rect id="Rectangle 218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kx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a9OZdATk8g8AAP//AwBQSwECLQAUAAYACAAAACEA2+H2y+4AAACFAQAAEwAAAAAAAAAAAAAAAAAA&#10;AAAAW0NvbnRlbnRfVHlwZXNdLnhtbFBLAQItABQABgAIAAAAIQBa9CxbvwAAABUBAAALAAAAAAAA&#10;AAAAAAAAAB8BAABfcmVscy8ucmVsc1BLAQItABQABgAIAAAAIQCIWqkxvwAAANwAAAAPAAAAAAAA&#10;AAAAAAAAAAcCAABkcnMvZG93bnJldi54bWxQSwUGAAAAAAMAAwC3AAAA8w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" filled="f" stroked="f" strokeweight="1pt"/>
                        </v:group>
                        <v:shape id="Right Triangle 220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" filled="f" stroked="f" strokeweight="1pt"/>
                        <v:shape id="Right Triangle 221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" filled="f" stroked="f" strokeweight="1pt"/>
                      </v:group>
                      <v:group id="Group 222" o:spid="_x0000_s1045" style="position:absolute;left:140;top:62319;width:26657;height:39129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group id="Group 223" o:spid="_x0000_s1046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<v:rect id="Rectangle 224" o:spid="_x0000_s1047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mJ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Md7aYnEAAAA3AAAAA8A&#10;AAAAAAAAAAAAAAAABwIAAGRycy9kb3ducmV2LnhtbFBLBQYAAAAAAwADALcAAAD4AgAAAAA=&#10;" filled="f" stroked="f" strokeweight="1pt"/>
                          <v:shape id="Triangle 3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" filled="f" stroked="f" strokeweight="1pt"/>
                        </v:group>
                        <v:shape id="Right Triangle 226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" filled="f" stroked="f" strokeweight="1pt"/>
                        <v:shape id="Right Triangle 227" o:spid="_x0000_s1050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" filled="f" stroked="f" strokeweight="1pt"/>
                      </v:group>
                    </v:group>
                  </w:pict>
                </mc:Fallback>
              </mc:AlternateContent>
            </w:r>
          </w:p>
        </w:tc>
        <w:tc>
          <w:tcPr>
            <w:tcW w:w="596" w:type="dxa"/>
            <w:vMerge/>
          </w:tcPr>
          <w:p w:rsidR="00D669D2" w:rsidRPr="00124ED6" w:rsidRDefault="00D669D2" w:rsidP="00D669D2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:rsidR="00D669D2" w:rsidRPr="00124ED6" w:rsidRDefault="00D669D2" w:rsidP="00D669D2">
            <w:pPr>
              <w:pStyle w:val="Title"/>
              <w:rPr>
                <w:lang w:val="it-IT"/>
              </w:rPr>
            </w:pPr>
          </w:p>
        </w:tc>
      </w:tr>
    </w:tbl>
    <w:p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17FA69" id="Graphic 38" o:spid="_x0000_s1026" alt="&quot;&quot;" style="position:absolute;margin-left:-48.75pt;margin-top:262.4pt;width:9pt;height:16.65pt;z-index:25173196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54144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53120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56192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55168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A1BDD" id="Group 25" o:spid="_x0000_s1026" alt="&quot;&quot;" style="position:absolute;margin-left:-1in;margin-top:1110.55pt;width:210.1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19303" id="Group 13" o:spid="_x0000_s1026" alt="&quot;&quot;" style="position:absolute;margin-left:-1in;margin-top:872.05pt;width:210.15pt;height:308.05pt;z-index:25166131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17AA" w:rsidRDefault="000C17AA" w:rsidP="00AA35A8">
      <w:pPr>
        <w:spacing w:line="240" w:lineRule="auto"/>
      </w:pPr>
      <w:r>
        <w:separator/>
      </w:r>
    </w:p>
  </w:endnote>
  <w:endnote w:type="continuationSeparator" w:id="0">
    <w:p w:rsidR="000C17AA" w:rsidRDefault="000C17AA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17AA" w:rsidRDefault="000C17AA" w:rsidP="00AA35A8">
      <w:pPr>
        <w:spacing w:line="240" w:lineRule="auto"/>
      </w:pPr>
      <w:r>
        <w:separator/>
      </w:r>
    </w:p>
  </w:footnote>
  <w:footnote w:type="continuationSeparator" w:id="0">
    <w:p w:rsidR="000C17AA" w:rsidRDefault="000C17AA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A2387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8A2387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A2387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A124F08"/>
    <w:multiLevelType w:val="hybridMultilevel"/>
    <w:tmpl w:val="39526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35B8"/>
    <w:multiLevelType w:val="hybridMultilevel"/>
    <w:tmpl w:val="41969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41DDB"/>
    <w:multiLevelType w:val="hybridMultilevel"/>
    <w:tmpl w:val="032A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D3696"/>
    <w:multiLevelType w:val="hybridMultilevel"/>
    <w:tmpl w:val="AFC00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D1684"/>
    <w:multiLevelType w:val="hybridMultilevel"/>
    <w:tmpl w:val="EFDEA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76D36"/>
    <w:multiLevelType w:val="hybridMultilevel"/>
    <w:tmpl w:val="EAFC6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57FA1"/>
    <w:multiLevelType w:val="hybridMultilevel"/>
    <w:tmpl w:val="2042E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F7712"/>
    <w:multiLevelType w:val="hybridMultilevel"/>
    <w:tmpl w:val="65E0D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93A90"/>
    <w:multiLevelType w:val="hybridMultilevel"/>
    <w:tmpl w:val="A94A2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276328">
    <w:abstractNumId w:val="0"/>
  </w:num>
  <w:num w:numId="2" w16cid:durableId="533422603">
    <w:abstractNumId w:val="11"/>
  </w:num>
  <w:num w:numId="3" w16cid:durableId="33505023">
    <w:abstractNumId w:val="4"/>
  </w:num>
  <w:num w:numId="4" w16cid:durableId="1696887906">
    <w:abstractNumId w:val="6"/>
  </w:num>
  <w:num w:numId="5" w16cid:durableId="493422415">
    <w:abstractNumId w:val="2"/>
  </w:num>
  <w:num w:numId="6" w16cid:durableId="1756320628">
    <w:abstractNumId w:val="8"/>
  </w:num>
  <w:num w:numId="7" w16cid:durableId="577323321">
    <w:abstractNumId w:val="12"/>
  </w:num>
  <w:num w:numId="8" w16cid:durableId="1257667470">
    <w:abstractNumId w:val="7"/>
  </w:num>
  <w:num w:numId="9" w16cid:durableId="499932461">
    <w:abstractNumId w:val="5"/>
  </w:num>
  <w:num w:numId="10" w16cid:durableId="882249905">
    <w:abstractNumId w:val="13"/>
  </w:num>
  <w:num w:numId="11" w16cid:durableId="614597612">
    <w:abstractNumId w:val="3"/>
  </w:num>
  <w:num w:numId="12" w16cid:durableId="1673557948">
    <w:abstractNumId w:val="1"/>
  </w:num>
  <w:num w:numId="13" w16cid:durableId="1034159780">
    <w:abstractNumId w:val="9"/>
  </w:num>
  <w:num w:numId="14" w16cid:durableId="534732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58"/>
    <w:rsid w:val="0000752A"/>
    <w:rsid w:val="00033263"/>
    <w:rsid w:val="000334C1"/>
    <w:rsid w:val="000873F6"/>
    <w:rsid w:val="000B286F"/>
    <w:rsid w:val="000C17AA"/>
    <w:rsid w:val="000D134B"/>
    <w:rsid w:val="00124ED6"/>
    <w:rsid w:val="00150383"/>
    <w:rsid w:val="00167789"/>
    <w:rsid w:val="00194704"/>
    <w:rsid w:val="001B160B"/>
    <w:rsid w:val="00203213"/>
    <w:rsid w:val="002236D5"/>
    <w:rsid w:val="00243756"/>
    <w:rsid w:val="0027193E"/>
    <w:rsid w:val="002C4E0C"/>
    <w:rsid w:val="002E7306"/>
    <w:rsid w:val="00331DCE"/>
    <w:rsid w:val="00352A17"/>
    <w:rsid w:val="003A03BA"/>
    <w:rsid w:val="003B4AEF"/>
    <w:rsid w:val="00415CF3"/>
    <w:rsid w:val="00453A7B"/>
    <w:rsid w:val="004936B2"/>
    <w:rsid w:val="004A28EA"/>
    <w:rsid w:val="004C4D90"/>
    <w:rsid w:val="00552993"/>
    <w:rsid w:val="005C2A8D"/>
    <w:rsid w:val="005D77B5"/>
    <w:rsid w:val="00663258"/>
    <w:rsid w:val="006A1E18"/>
    <w:rsid w:val="006C7F5A"/>
    <w:rsid w:val="00723DB0"/>
    <w:rsid w:val="00791376"/>
    <w:rsid w:val="007D7F15"/>
    <w:rsid w:val="00831977"/>
    <w:rsid w:val="008322BF"/>
    <w:rsid w:val="00871DB8"/>
    <w:rsid w:val="00887E05"/>
    <w:rsid w:val="008A171A"/>
    <w:rsid w:val="008C6FDE"/>
    <w:rsid w:val="008F180B"/>
    <w:rsid w:val="008F48B9"/>
    <w:rsid w:val="009049BC"/>
    <w:rsid w:val="00905129"/>
    <w:rsid w:val="009D646A"/>
    <w:rsid w:val="00A633B0"/>
    <w:rsid w:val="00AA1166"/>
    <w:rsid w:val="00AA35A8"/>
    <w:rsid w:val="00AB6DD2"/>
    <w:rsid w:val="00AE562D"/>
    <w:rsid w:val="00B8453F"/>
    <w:rsid w:val="00B85223"/>
    <w:rsid w:val="00B85473"/>
    <w:rsid w:val="00BE5968"/>
    <w:rsid w:val="00C62E97"/>
    <w:rsid w:val="00CB3E40"/>
    <w:rsid w:val="00CF22B3"/>
    <w:rsid w:val="00D669D2"/>
    <w:rsid w:val="00D86385"/>
    <w:rsid w:val="00D95726"/>
    <w:rsid w:val="00DB4106"/>
    <w:rsid w:val="00DB472D"/>
    <w:rsid w:val="00DE5F88"/>
    <w:rsid w:val="00DF2298"/>
    <w:rsid w:val="00E067BA"/>
    <w:rsid w:val="00EB74E8"/>
    <w:rsid w:val="00EC0F79"/>
    <w:rsid w:val="00EE4AE8"/>
    <w:rsid w:val="00F30552"/>
    <w:rsid w:val="00F46BDB"/>
    <w:rsid w:val="00FC45B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CDF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10" w:qFormat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1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1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663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25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663258"/>
    <w:rPr>
      <w:b/>
      <w:caps w:val="0"/>
      <w:smallCaps/>
      <w:color w:val="595959" w:themeColor="text1" w:themeTint="A6"/>
    </w:rPr>
  </w:style>
  <w:style w:type="character" w:customStyle="1" w:styleId="white-space-pre">
    <w:name w:val="white-space-pre"/>
    <w:basedOn w:val="DefaultParagraphFont"/>
    <w:rsid w:val="00663258"/>
  </w:style>
  <w:style w:type="paragraph" w:styleId="ListBullet">
    <w:name w:val="List Bullet"/>
    <w:basedOn w:val="Normal"/>
    <w:uiPriority w:val="11"/>
    <w:qFormat/>
    <w:rsid w:val="00B85223"/>
    <w:pPr>
      <w:numPr>
        <w:numId w:val="12"/>
      </w:numPr>
      <w:spacing w:line="240" w:lineRule="auto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B85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sh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1EFA3F27B349128FC87E336223D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54647-8DEA-4023-8986-97699693AE07}"/>
      </w:docPartPr>
      <w:docPartBody>
        <w:p w:rsidR="00641350" w:rsidRDefault="00000000">
          <w:pPr>
            <w:pStyle w:val="E61EFA3F27B349128FC87E336223D870"/>
          </w:pPr>
          <w:r>
            <w:t>A B O U T  M E</w:t>
          </w:r>
        </w:p>
      </w:docPartBody>
    </w:docPart>
    <w:docPart>
      <w:docPartPr>
        <w:name w:val="5812811D2DED4622AAF33534B3A2C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8392D-EDE5-4DA2-8072-1B7B0FCA0FD1}"/>
      </w:docPartPr>
      <w:docPartBody>
        <w:p w:rsidR="00641350" w:rsidRDefault="00000000">
          <w:pPr>
            <w:pStyle w:val="5812811D2DED4622AAF33534B3A2C8CA"/>
          </w:pPr>
          <w:r>
            <w:t>Objective</w:t>
          </w:r>
        </w:p>
      </w:docPartBody>
    </w:docPart>
    <w:docPart>
      <w:docPartPr>
        <w:name w:val="D2CDBA72958642CE8CE4D3031D9A1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5C86E-D214-4586-8AA3-B0925E9F6C70}"/>
      </w:docPartPr>
      <w:docPartBody>
        <w:p w:rsidR="00641350" w:rsidRDefault="00000000">
          <w:pPr>
            <w:pStyle w:val="D2CDBA72958642CE8CE4D3031D9A1C3A"/>
          </w:pPr>
          <w:r>
            <w:t>Experience</w:t>
          </w:r>
        </w:p>
      </w:docPartBody>
    </w:docPart>
    <w:docPart>
      <w:docPartPr>
        <w:name w:val="F70B6D00D47840209D9F4924E9328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2790F-1F96-4DCD-8422-0E96C1488C0F}"/>
      </w:docPartPr>
      <w:docPartBody>
        <w:p w:rsidR="00641350" w:rsidRDefault="00000000">
          <w:pPr>
            <w:pStyle w:val="F70B6D00D47840209D9F4924E932828D"/>
          </w:pPr>
          <w:r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6F"/>
    <w:rsid w:val="000928F9"/>
    <w:rsid w:val="0063052F"/>
    <w:rsid w:val="00641350"/>
    <w:rsid w:val="00B90C60"/>
    <w:rsid w:val="00D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EFA3F27B349128FC87E336223D870">
    <w:name w:val="E61EFA3F27B349128FC87E336223D870"/>
  </w:style>
  <w:style w:type="paragraph" w:customStyle="1" w:styleId="5812811D2DED4622AAF33534B3A2C8CA">
    <w:name w:val="5812811D2DED4622AAF33534B3A2C8CA"/>
  </w:style>
  <w:style w:type="paragraph" w:customStyle="1" w:styleId="D2CDBA72958642CE8CE4D3031D9A1C3A">
    <w:name w:val="D2CDBA72958642CE8CE4D3031D9A1C3A"/>
  </w:style>
  <w:style w:type="paragraph" w:customStyle="1" w:styleId="F70B6D00D47840209D9F4924E932828D">
    <w:name w:val="F70B6D00D47840209D9F4924E9328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1CB34-4456-4432-AA49-67F66BF751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09DA17-E3EC-474C-94E0-4154B1941F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B1F9516-A425-4764-BF27-E4F2FFAE2F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9C5D49-F454-4E67-8D51-AD197DE3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2023-03-09T10:33:00Z</dcterms:created>
  <dcterms:modified xsi:type="dcterms:W3CDTF">2023-03-09T12:48:00Z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